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88CB0" w14:textId="77777777" w:rsidR="002C19D4" w:rsidRPr="00F206EE" w:rsidRDefault="002C19D4" w:rsidP="002C19D4">
      <w:pPr>
        <w:pStyle w:val="Title"/>
        <w:rPr>
          <w:sz w:val="22"/>
          <w:szCs w:val="22"/>
        </w:rPr>
      </w:pPr>
      <w:r w:rsidRPr="00F206EE">
        <w:rPr>
          <w:sz w:val="22"/>
          <w:szCs w:val="22"/>
        </w:rPr>
        <w:t>Bucks Centre for the Performing Arts (BCPA): Online Ticketing System (OTS)</w:t>
      </w:r>
    </w:p>
    <w:p w14:paraId="22A4E529" w14:textId="77777777" w:rsidR="00661A89" w:rsidRPr="00F206EE" w:rsidRDefault="00661A8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F206EE">
        <w:br w:type="page"/>
      </w:r>
    </w:p>
    <w:p w14:paraId="47F928F9" w14:textId="587BDB9C" w:rsidR="002C19D4" w:rsidRPr="00F206EE" w:rsidRDefault="002C19D4" w:rsidP="002C19D4">
      <w:pPr>
        <w:pStyle w:val="Heading1"/>
        <w:rPr>
          <w:sz w:val="22"/>
          <w:szCs w:val="22"/>
        </w:rPr>
      </w:pPr>
      <w:r w:rsidRPr="00F206EE">
        <w:rPr>
          <w:sz w:val="22"/>
          <w:szCs w:val="22"/>
        </w:rPr>
        <w:lastRenderedPageBreak/>
        <w:t>Classes and Data/Functions Mock-up</w:t>
      </w:r>
    </w:p>
    <w:p w14:paraId="3D8D4A12" w14:textId="79C058AF" w:rsidR="002C19D4" w:rsidRPr="00F206EE" w:rsidRDefault="002C19D4" w:rsidP="00912B37">
      <w:r w:rsidRPr="00F206EE">
        <w:t>These have been generated using the “Case Study Notes” section, and this is just a mock-up prior to any diagram creation.</w:t>
      </w:r>
      <w:r w:rsidR="006D6366" w:rsidRPr="00F206EE">
        <w:t xml:space="preserve"> For final classes, hierarchies, methods, data, functions, and concepts, please consult the final UML diagram.</w:t>
      </w:r>
    </w:p>
    <w:p w14:paraId="6DADA11D" w14:textId="47FB0A87" w:rsidR="00912B37" w:rsidRPr="00F206EE" w:rsidRDefault="008D1490" w:rsidP="00912B37">
      <w:pPr>
        <w:pStyle w:val="Heading2"/>
        <w:rPr>
          <w:sz w:val="22"/>
          <w:szCs w:val="22"/>
        </w:rPr>
      </w:pPr>
      <w:r w:rsidRPr="00F206EE">
        <w:rPr>
          <w:sz w:val="22"/>
          <w:szCs w:val="22"/>
        </w:rPr>
        <w:t>Class Names</w:t>
      </w:r>
    </w:p>
    <w:p w14:paraId="705F7C9D" w14:textId="77777777" w:rsidR="002C19D4" w:rsidRPr="00F206EE" w:rsidRDefault="002C19D4" w:rsidP="00661A89">
      <w:pPr>
        <w:pStyle w:val="Heading3"/>
        <w:ind w:left="720"/>
        <w:rPr>
          <w:sz w:val="22"/>
          <w:szCs w:val="22"/>
        </w:rPr>
      </w:pPr>
      <w:r w:rsidRPr="00F206EE">
        <w:rPr>
          <w:sz w:val="22"/>
          <w:szCs w:val="22"/>
        </w:rPr>
        <w:t>Non-Person Classes:</w:t>
      </w:r>
    </w:p>
    <w:p w14:paraId="1A3C7857" w14:textId="77777777" w:rsidR="002C19D4" w:rsidRPr="00F206EE" w:rsidRDefault="002C19D4" w:rsidP="00661A89">
      <w:pPr>
        <w:ind w:left="720" w:firstLine="720"/>
      </w:pPr>
      <w:r w:rsidRPr="00F206EE">
        <w:t>Show, Seating Layout, Seat, Promotion, Ticket</w:t>
      </w:r>
    </w:p>
    <w:p w14:paraId="1CE16B43" w14:textId="77777777" w:rsidR="002C19D4" w:rsidRPr="00F206EE" w:rsidRDefault="002C19D4" w:rsidP="00661A89">
      <w:pPr>
        <w:pStyle w:val="Heading3"/>
        <w:ind w:left="720"/>
        <w:rPr>
          <w:sz w:val="22"/>
          <w:szCs w:val="22"/>
        </w:rPr>
      </w:pPr>
      <w:r w:rsidRPr="00F206EE">
        <w:rPr>
          <w:sz w:val="22"/>
          <w:szCs w:val="22"/>
        </w:rPr>
        <w:t>Person Classes:</w:t>
      </w:r>
    </w:p>
    <w:p w14:paraId="0188D782" w14:textId="3538A0C1" w:rsidR="00661A89" w:rsidRPr="00F206EE" w:rsidRDefault="006D6366" w:rsidP="00661A89">
      <w:pPr>
        <w:ind w:left="720"/>
      </w:pPr>
      <w:r w:rsidRPr="00F206EE">
        <w:tab/>
      </w:r>
      <w:r w:rsidR="008D1490" w:rsidRPr="00F206EE">
        <w:t xml:space="preserve">Person, </w:t>
      </w:r>
      <w:r w:rsidRPr="00F206EE">
        <w:t>Venue Manager, Agent, Customer</w:t>
      </w:r>
    </w:p>
    <w:p w14:paraId="14B2808B" w14:textId="33646801" w:rsidR="008D1490" w:rsidRPr="00F206EE" w:rsidRDefault="008D1490" w:rsidP="008D1490">
      <w:pPr>
        <w:pStyle w:val="Heading2"/>
        <w:rPr>
          <w:sz w:val="22"/>
          <w:szCs w:val="22"/>
        </w:rPr>
      </w:pPr>
      <w:r w:rsidRPr="00F206EE">
        <w:rPr>
          <w:sz w:val="22"/>
          <w:szCs w:val="22"/>
        </w:rPr>
        <w:t>Class Structures (Left-most class is parent class)</w:t>
      </w:r>
    </w:p>
    <w:p w14:paraId="1EFA202D" w14:textId="15292146" w:rsidR="008D1490" w:rsidRPr="00F206EE" w:rsidRDefault="008D1490" w:rsidP="00661A89">
      <w:pPr>
        <w:pStyle w:val="Heading3"/>
        <w:ind w:left="720"/>
        <w:rPr>
          <w:sz w:val="22"/>
          <w:szCs w:val="22"/>
        </w:rPr>
      </w:pPr>
      <w:r w:rsidRPr="00F206EE">
        <w:rPr>
          <w:sz w:val="22"/>
          <w:szCs w:val="22"/>
        </w:rPr>
        <w:t>Non-Person Classes:</w:t>
      </w:r>
    </w:p>
    <w:p w14:paraId="5A87DDB1" w14:textId="497CC713" w:rsidR="008D1490" w:rsidRPr="00F206EE" w:rsidRDefault="008D1490" w:rsidP="00661A89">
      <w:pPr>
        <w:ind w:left="720"/>
      </w:pPr>
      <w:r w:rsidRPr="00F206EE">
        <w:tab/>
        <w:t xml:space="preserve">Show </w:t>
      </w:r>
      <w:r w:rsidRPr="00F206EE">
        <w:sym w:font="Wingdings" w:char="F0E0"/>
      </w:r>
      <w:r w:rsidRPr="00F206EE">
        <w:t xml:space="preserve"> Seating Layout </w:t>
      </w:r>
      <w:r w:rsidRPr="00F206EE">
        <w:sym w:font="Wingdings" w:char="F0E0"/>
      </w:r>
      <w:r w:rsidRPr="00F206EE">
        <w:t xml:space="preserve"> Seat </w:t>
      </w:r>
      <w:r w:rsidRPr="00F206EE">
        <w:sym w:font="Wingdings" w:char="F0E0"/>
      </w:r>
      <w:r w:rsidRPr="00F206EE">
        <w:t xml:space="preserve"> Promotion </w:t>
      </w:r>
      <w:r w:rsidRPr="00F206EE">
        <w:sym w:font="Wingdings" w:char="F0E0"/>
      </w:r>
      <w:r w:rsidRPr="00F206EE">
        <w:t xml:space="preserve"> Ticket</w:t>
      </w:r>
    </w:p>
    <w:p w14:paraId="6DDE2FBD" w14:textId="7518C858" w:rsidR="008D1490" w:rsidRPr="00F206EE" w:rsidRDefault="008D1490" w:rsidP="00661A89">
      <w:pPr>
        <w:pStyle w:val="Heading3"/>
        <w:ind w:left="720"/>
        <w:rPr>
          <w:sz w:val="22"/>
          <w:szCs w:val="22"/>
        </w:rPr>
      </w:pPr>
      <w:r w:rsidRPr="00F206EE">
        <w:rPr>
          <w:sz w:val="22"/>
          <w:szCs w:val="22"/>
        </w:rPr>
        <w:t>Person Classes:</w:t>
      </w:r>
    </w:p>
    <w:p w14:paraId="7FDA4F15" w14:textId="2EA591A0" w:rsidR="009816BB" w:rsidRPr="00F206EE" w:rsidRDefault="008D1490" w:rsidP="00661A89">
      <w:pPr>
        <w:ind w:left="720"/>
      </w:pPr>
      <w:r w:rsidRPr="00F206EE">
        <w:tab/>
        <w:t xml:space="preserve">Person </w:t>
      </w:r>
      <w:r w:rsidRPr="00F206EE">
        <w:sym w:font="Wingdings" w:char="F0E0"/>
      </w:r>
      <w:r w:rsidRPr="00F206EE">
        <w:t xml:space="preserve"> Venue Manager </w:t>
      </w:r>
      <w:r w:rsidRPr="00F206EE">
        <w:sym w:font="Wingdings" w:char="F0E0"/>
      </w:r>
      <w:r w:rsidRPr="00F206EE">
        <w:t xml:space="preserve"> Agent </w:t>
      </w:r>
      <w:r w:rsidRPr="00F206EE">
        <w:sym w:font="Wingdings" w:char="F0E0"/>
      </w:r>
      <w:r w:rsidRPr="00F206EE">
        <w:t xml:space="preserve"> Customer</w:t>
      </w:r>
    </w:p>
    <w:p w14:paraId="20D07055" w14:textId="77777777" w:rsidR="009816BB" w:rsidRPr="00F206EE" w:rsidRDefault="009816BB">
      <w:r w:rsidRPr="00F206EE">
        <w:br w:type="page"/>
      </w:r>
    </w:p>
    <w:p w14:paraId="5737C91B" w14:textId="051AB11C" w:rsidR="00661A89" w:rsidRPr="00F206EE" w:rsidRDefault="00661A89" w:rsidP="00661A89">
      <w:pPr>
        <w:pStyle w:val="Heading2"/>
        <w:rPr>
          <w:sz w:val="22"/>
          <w:szCs w:val="22"/>
        </w:rPr>
      </w:pPr>
      <w:r w:rsidRPr="00F206EE">
        <w:rPr>
          <w:sz w:val="22"/>
          <w:szCs w:val="22"/>
        </w:rPr>
        <w:lastRenderedPageBreak/>
        <w:t>Class Data</w:t>
      </w:r>
      <w:r w:rsidR="009816BB" w:rsidRPr="00F206EE">
        <w:rPr>
          <w:sz w:val="22"/>
          <w:szCs w:val="22"/>
        </w:rPr>
        <w:t xml:space="preserve"> &amp; Methods Draft</w:t>
      </w:r>
    </w:p>
    <w:p w14:paraId="02090568" w14:textId="72E3FA0A" w:rsidR="00CD080B" w:rsidRPr="00F206EE" w:rsidRDefault="00661A89" w:rsidP="00773FE3">
      <w:pPr>
        <w:pStyle w:val="Heading3"/>
        <w:ind w:left="720"/>
        <w:rPr>
          <w:sz w:val="22"/>
          <w:szCs w:val="22"/>
        </w:rPr>
      </w:pPr>
      <w:r w:rsidRPr="00F206EE">
        <w:rPr>
          <w:sz w:val="22"/>
          <w:szCs w:val="22"/>
        </w:rPr>
        <w:t>Non-Person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268"/>
      </w:tblGrid>
      <w:tr w:rsidR="00CD080B" w:rsidRPr="00F206EE" w14:paraId="08EA5EDA" w14:textId="77777777" w:rsidTr="001A1204">
        <w:tc>
          <w:tcPr>
            <w:tcW w:w="8296" w:type="dxa"/>
            <w:gridSpan w:val="2"/>
          </w:tcPr>
          <w:p w14:paraId="77295D3A" w14:textId="08BB38D8" w:rsidR="00CD080B" w:rsidRPr="00F206EE" w:rsidRDefault="00CD080B" w:rsidP="00CD080B">
            <w:pPr>
              <w:jc w:val="center"/>
              <w:rPr>
                <w:b/>
              </w:rPr>
            </w:pPr>
            <w:r w:rsidRPr="00F206EE">
              <w:rPr>
                <w:b/>
              </w:rPr>
              <w:t>Show</w:t>
            </w:r>
          </w:p>
        </w:tc>
      </w:tr>
      <w:tr w:rsidR="00CD080B" w:rsidRPr="00F206EE" w14:paraId="440CB2FF" w14:textId="77777777" w:rsidTr="00637265">
        <w:tc>
          <w:tcPr>
            <w:tcW w:w="835" w:type="dxa"/>
          </w:tcPr>
          <w:p w14:paraId="5A837EDA" w14:textId="19BED1BD" w:rsidR="00CD080B" w:rsidRPr="00F206EE" w:rsidRDefault="00586195" w:rsidP="00CD080B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461" w:type="dxa"/>
          </w:tcPr>
          <w:p w14:paraId="79260EA4" w14:textId="713D7999" w:rsidR="00CD080B" w:rsidRPr="00F206EE" w:rsidRDefault="00CD080B" w:rsidP="00CD080B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ShowID</w:t>
            </w:r>
            <w:proofErr w:type="spellEnd"/>
            <w:r w:rsidRPr="00F206EE">
              <w:rPr>
                <w:b/>
                <w:i/>
              </w:rPr>
              <w:t xml:space="preserve">,  </w:t>
            </w:r>
            <w:proofErr w:type="spellStart"/>
            <w:r w:rsidRPr="00F206EE">
              <w:rPr>
                <w:b/>
                <w:i/>
              </w:rPr>
              <w:t>ShowDateTime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ShowName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ShowLengthMins</w:t>
            </w:r>
            <w:proofErr w:type="spellEnd"/>
            <w:r w:rsidRPr="00F206EE">
              <w:rPr>
                <w:b/>
                <w:i/>
              </w:rPr>
              <w:t xml:space="preserve">,  </w:t>
            </w:r>
            <w:proofErr w:type="spellStart"/>
            <w:r w:rsidRPr="00F206EE">
              <w:rPr>
                <w:b/>
                <w:i/>
              </w:rPr>
              <w:t>SeatLayoutLocation</w:t>
            </w:r>
            <w:proofErr w:type="spellEnd"/>
            <w:r w:rsidR="009F7737" w:rsidRPr="00F206EE">
              <w:rPr>
                <w:b/>
                <w:i/>
              </w:rPr>
              <w:t xml:space="preserve">, </w:t>
            </w:r>
            <w:proofErr w:type="spellStart"/>
            <w:r w:rsidR="009F7737" w:rsidRPr="00F206EE">
              <w:rPr>
                <w:b/>
                <w:i/>
              </w:rPr>
              <w:t>ShowDiscount</w:t>
            </w:r>
            <w:proofErr w:type="spellEnd"/>
            <w:r w:rsidR="009F7737" w:rsidRPr="00F206EE">
              <w:rPr>
                <w:b/>
                <w:i/>
              </w:rPr>
              <w:t xml:space="preserve">, </w:t>
            </w:r>
            <w:proofErr w:type="spellStart"/>
            <w:r w:rsidR="009F7737" w:rsidRPr="00F206EE">
              <w:rPr>
                <w:b/>
                <w:i/>
              </w:rPr>
              <w:t>ShowBasePrices</w:t>
            </w:r>
            <w:proofErr w:type="spellEnd"/>
            <w:r w:rsidR="00586195" w:rsidRPr="00F206EE">
              <w:rPr>
                <w:b/>
                <w:i/>
              </w:rPr>
              <w:t xml:space="preserve">, </w:t>
            </w:r>
            <w:proofErr w:type="spellStart"/>
            <w:r w:rsidR="00586195" w:rsidRPr="00F206EE">
              <w:rPr>
                <w:b/>
                <w:i/>
              </w:rPr>
              <w:t>ShowSaveLocation</w:t>
            </w:r>
            <w:proofErr w:type="spellEnd"/>
            <w:r w:rsidR="00586195" w:rsidRPr="00F206EE">
              <w:rPr>
                <w:b/>
                <w:i/>
              </w:rPr>
              <w:t xml:space="preserve">, </w:t>
            </w:r>
            <w:proofErr w:type="spellStart"/>
            <w:r w:rsidR="00586195" w:rsidRPr="00F206EE">
              <w:rPr>
                <w:b/>
                <w:i/>
              </w:rPr>
              <w:t>ShowState</w:t>
            </w:r>
            <w:proofErr w:type="spellEnd"/>
          </w:p>
        </w:tc>
      </w:tr>
      <w:tr w:rsidR="00586195" w:rsidRPr="00F206EE" w14:paraId="58C76821" w14:textId="77777777" w:rsidTr="00637265">
        <w:tc>
          <w:tcPr>
            <w:tcW w:w="835" w:type="dxa"/>
          </w:tcPr>
          <w:p w14:paraId="6F82F72B" w14:textId="162B7897" w:rsidR="00586195" w:rsidRPr="00F206EE" w:rsidRDefault="00586195" w:rsidP="00CD080B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461" w:type="dxa"/>
          </w:tcPr>
          <w:p w14:paraId="0E511CB8" w14:textId="52C48706" w:rsidR="00586195" w:rsidRPr="00F206EE" w:rsidRDefault="00586195" w:rsidP="00CD080B">
            <w:pPr>
              <w:rPr>
                <w:b/>
              </w:rPr>
            </w:pPr>
            <w:proofErr w:type="spellStart"/>
            <w:r w:rsidRPr="00F206EE">
              <w:rPr>
                <w:b/>
              </w:rPr>
              <w:t>setShowName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setShowDateTime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setShowLength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setShowBasePrices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setShowDiscount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setShowSaveLocation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setSeat</w:t>
            </w:r>
            <w:r w:rsidR="007A3EBD" w:rsidRPr="00F206EE">
              <w:rPr>
                <w:b/>
              </w:rPr>
              <w:t>ing</w:t>
            </w:r>
            <w:r w:rsidRPr="00F206EE">
              <w:rPr>
                <w:b/>
              </w:rPr>
              <w:t>LayoutLocation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 </w:t>
            </w:r>
            <w:proofErr w:type="spellStart"/>
            <w:r w:rsidR="00637265" w:rsidRPr="00F206EE">
              <w:rPr>
                <w:b/>
              </w:rPr>
              <w:t>setShowState</w:t>
            </w:r>
            <w:proofErr w:type="spellEnd"/>
            <w:r w:rsidR="00E465B3" w:rsidRPr="00F206EE">
              <w:rPr>
                <w:b/>
              </w:rPr>
              <w:t>()</w:t>
            </w:r>
            <w:r w:rsidR="00637265" w:rsidRPr="00F206EE">
              <w:rPr>
                <w:b/>
              </w:rPr>
              <w:t>,</w:t>
            </w:r>
            <w:r w:rsidR="007E7D4C" w:rsidRPr="00F206EE">
              <w:rPr>
                <w:b/>
              </w:rPr>
              <w:t xml:space="preserve"> </w:t>
            </w:r>
            <w:proofErr w:type="spellStart"/>
            <w:r w:rsidR="007E7D4C" w:rsidRPr="00F206EE">
              <w:rPr>
                <w:b/>
              </w:rPr>
              <w:t>getShowName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getShowDateTime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getShowLength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getShowBasePrices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getShowDiscount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getShowSaveLocation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getSeatingLayoutLocation</w:t>
            </w:r>
            <w:proofErr w:type="spellEnd"/>
            <w:r w:rsidR="007E7D4C" w:rsidRPr="00F206EE">
              <w:rPr>
                <w:b/>
              </w:rPr>
              <w:t xml:space="preserve">(),  </w:t>
            </w:r>
            <w:proofErr w:type="spellStart"/>
            <w:r w:rsidR="007E7D4C" w:rsidRPr="00F206EE">
              <w:rPr>
                <w:b/>
              </w:rPr>
              <w:t>getShowState</w:t>
            </w:r>
            <w:proofErr w:type="spellEnd"/>
            <w:r w:rsidR="007E7D4C" w:rsidRPr="00F206EE">
              <w:rPr>
                <w:b/>
              </w:rPr>
              <w:t>(),</w:t>
            </w:r>
            <w:r w:rsidR="00637265" w:rsidRPr="00F206EE">
              <w:rPr>
                <w:b/>
              </w:rPr>
              <w:t xml:space="preserve"> </w:t>
            </w:r>
            <w:proofErr w:type="spellStart"/>
            <w:r w:rsidR="007A3EBD" w:rsidRPr="00F206EE">
              <w:rPr>
                <w:b/>
              </w:rPr>
              <w:t>load</w:t>
            </w:r>
            <w:r w:rsidR="00637265" w:rsidRPr="00F206EE">
              <w:rPr>
                <w:b/>
              </w:rPr>
              <w:t>Seat</w:t>
            </w:r>
            <w:r w:rsidR="006E71F9" w:rsidRPr="00F206EE">
              <w:rPr>
                <w:b/>
              </w:rPr>
              <w:t>ing</w:t>
            </w:r>
            <w:r w:rsidR="00637265" w:rsidRPr="00F206EE">
              <w:rPr>
                <w:b/>
              </w:rPr>
              <w:t>Layout</w:t>
            </w:r>
            <w:proofErr w:type="spellEnd"/>
            <w:r w:rsidR="00E465B3" w:rsidRPr="00F206EE">
              <w:rPr>
                <w:b/>
              </w:rPr>
              <w:t>()</w:t>
            </w:r>
            <w:r w:rsidR="00637265" w:rsidRPr="00F206EE">
              <w:rPr>
                <w:b/>
              </w:rPr>
              <w:t>,</w:t>
            </w:r>
            <w:r w:rsidR="007A3EBD" w:rsidRPr="00F206EE">
              <w:rPr>
                <w:b/>
              </w:rPr>
              <w:t xml:space="preserve"> </w:t>
            </w:r>
            <w:proofErr w:type="spellStart"/>
            <w:r w:rsidR="007A3EBD" w:rsidRPr="00F206EE">
              <w:rPr>
                <w:b/>
              </w:rPr>
              <w:t>loadShow</w:t>
            </w:r>
            <w:proofErr w:type="spellEnd"/>
            <w:r w:rsidR="00E465B3" w:rsidRPr="00F206EE">
              <w:rPr>
                <w:b/>
              </w:rPr>
              <w:t>()</w:t>
            </w:r>
            <w:r w:rsidR="007A3EBD" w:rsidRPr="00F206EE">
              <w:rPr>
                <w:b/>
              </w:rPr>
              <w:t>,</w:t>
            </w:r>
            <w:r w:rsidR="00637265" w:rsidRPr="00F206EE">
              <w:rPr>
                <w:b/>
              </w:rPr>
              <w:t xml:space="preserve"> initialise</w:t>
            </w:r>
            <w:r w:rsidR="00E465B3" w:rsidRPr="00F206EE">
              <w:rPr>
                <w:b/>
              </w:rPr>
              <w:t>()</w:t>
            </w:r>
          </w:p>
        </w:tc>
      </w:tr>
    </w:tbl>
    <w:p w14:paraId="5FF9E9D3" w14:textId="12A4462B" w:rsidR="0022546C" w:rsidRPr="00F206EE" w:rsidRDefault="0022546C" w:rsidP="00773FE3">
      <w:pPr>
        <w:spacing w:after="0"/>
        <w:ind w:left="720" w:firstLine="720"/>
        <w:jc w:val="center"/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7268"/>
      </w:tblGrid>
      <w:tr w:rsidR="0022546C" w:rsidRPr="00F206EE" w14:paraId="35ED89FF" w14:textId="77777777" w:rsidTr="00104D01">
        <w:tc>
          <w:tcPr>
            <w:tcW w:w="8296" w:type="dxa"/>
            <w:gridSpan w:val="2"/>
          </w:tcPr>
          <w:p w14:paraId="078FE269" w14:textId="01E376FE" w:rsidR="0022546C" w:rsidRPr="00F206EE" w:rsidRDefault="0022546C" w:rsidP="00104D01">
            <w:pPr>
              <w:jc w:val="center"/>
              <w:rPr>
                <w:b/>
              </w:rPr>
            </w:pPr>
            <w:r w:rsidRPr="00F206EE">
              <w:rPr>
                <w:b/>
              </w:rPr>
              <w:t>Seating Layout</w:t>
            </w:r>
          </w:p>
        </w:tc>
      </w:tr>
      <w:tr w:rsidR="00637265" w:rsidRPr="00F206EE" w14:paraId="7FB873D6" w14:textId="77777777" w:rsidTr="00637265">
        <w:tc>
          <w:tcPr>
            <w:tcW w:w="835" w:type="dxa"/>
          </w:tcPr>
          <w:p w14:paraId="462A972B" w14:textId="6655DF1D" w:rsidR="00637265" w:rsidRPr="00F206EE" w:rsidRDefault="00637265" w:rsidP="00637265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461" w:type="dxa"/>
          </w:tcPr>
          <w:p w14:paraId="6AF62363" w14:textId="1C43CCEF" w:rsidR="00637265" w:rsidRPr="00F206EE" w:rsidRDefault="00637265" w:rsidP="00637265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MaxSeatsPerCustomer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SeatLayoutImageLocation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SeatLayoutImageSizePx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SeatImagePositionsPx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SeatDataLocation</w:t>
            </w:r>
            <w:proofErr w:type="spellEnd"/>
          </w:p>
        </w:tc>
      </w:tr>
      <w:tr w:rsidR="00637265" w:rsidRPr="00F206EE" w14:paraId="7509FAAA" w14:textId="77777777" w:rsidTr="00637265">
        <w:trPr>
          <w:trHeight w:val="73"/>
        </w:trPr>
        <w:tc>
          <w:tcPr>
            <w:tcW w:w="835" w:type="dxa"/>
          </w:tcPr>
          <w:p w14:paraId="6240E814" w14:textId="2386D3FB" w:rsidR="00637265" w:rsidRPr="00F206EE" w:rsidRDefault="00637265" w:rsidP="00637265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461" w:type="dxa"/>
          </w:tcPr>
          <w:p w14:paraId="6F143389" w14:textId="5AC49446" w:rsidR="00637265" w:rsidRPr="00F206EE" w:rsidRDefault="00637265" w:rsidP="00637265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setMaxSeatsPerCustomer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setSeatLayoutImageLocation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getImageSize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setSeatLayoutImageSizePx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setSeatImagePositionsPx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setSeatData</w:t>
            </w:r>
            <w:r w:rsidR="007A3EBD" w:rsidRPr="00F206EE"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Location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>,</w:t>
            </w:r>
            <w:r w:rsidR="007E7D4C" w:rsidRPr="00F206EE">
              <w:rPr>
                <w:b/>
                <w:i/>
              </w:rPr>
              <w:t xml:space="preserve"> </w:t>
            </w:r>
            <w:proofErr w:type="spellStart"/>
            <w:r w:rsidR="007E7D4C" w:rsidRPr="00F206EE">
              <w:rPr>
                <w:b/>
                <w:i/>
              </w:rPr>
              <w:t>getMaxSeatsPerCustomer</w:t>
            </w:r>
            <w:proofErr w:type="spellEnd"/>
            <w:r w:rsidR="007E7D4C" w:rsidRPr="00F206EE">
              <w:rPr>
                <w:b/>
                <w:i/>
              </w:rPr>
              <w:t xml:space="preserve">(), </w:t>
            </w:r>
            <w:proofErr w:type="spellStart"/>
            <w:r w:rsidR="007E7D4C" w:rsidRPr="00F206EE">
              <w:rPr>
                <w:b/>
                <w:i/>
              </w:rPr>
              <w:t>getSeatLayoutImageLocation</w:t>
            </w:r>
            <w:proofErr w:type="spellEnd"/>
            <w:r w:rsidR="007E7D4C" w:rsidRPr="00F206EE">
              <w:rPr>
                <w:b/>
                <w:i/>
              </w:rPr>
              <w:t xml:space="preserve">(), </w:t>
            </w:r>
            <w:proofErr w:type="spellStart"/>
            <w:r w:rsidR="007E7D4C" w:rsidRPr="00F206EE">
              <w:rPr>
                <w:b/>
                <w:i/>
              </w:rPr>
              <w:t>getImageSize</w:t>
            </w:r>
            <w:proofErr w:type="spellEnd"/>
            <w:r w:rsidR="007E7D4C" w:rsidRPr="00F206EE">
              <w:rPr>
                <w:b/>
                <w:i/>
              </w:rPr>
              <w:t xml:space="preserve">(), </w:t>
            </w:r>
            <w:proofErr w:type="spellStart"/>
            <w:r w:rsidR="007E7D4C" w:rsidRPr="00F206EE">
              <w:rPr>
                <w:b/>
                <w:i/>
              </w:rPr>
              <w:t>getSeatLayoutImageSizePx</w:t>
            </w:r>
            <w:proofErr w:type="spellEnd"/>
            <w:r w:rsidR="007E7D4C" w:rsidRPr="00F206EE">
              <w:rPr>
                <w:b/>
                <w:i/>
              </w:rPr>
              <w:t xml:space="preserve">(), </w:t>
            </w:r>
            <w:proofErr w:type="spellStart"/>
            <w:r w:rsidR="007E7D4C" w:rsidRPr="00F206EE">
              <w:rPr>
                <w:b/>
                <w:i/>
              </w:rPr>
              <w:t>getSeatImagePositionsPx</w:t>
            </w:r>
            <w:proofErr w:type="spellEnd"/>
            <w:r w:rsidR="007E7D4C" w:rsidRPr="00F206EE">
              <w:rPr>
                <w:b/>
                <w:i/>
              </w:rPr>
              <w:t xml:space="preserve">(), </w:t>
            </w:r>
            <w:proofErr w:type="spellStart"/>
            <w:r w:rsidR="007E7D4C" w:rsidRPr="00F206EE">
              <w:rPr>
                <w:b/>
                <w:i/>
              </w:rPr>
              <w:t>getSeatDatagetLocation</w:t>
            </w:r>
            <w:proofErr w:type="spellEnd"/>
            <w:r w:rsidR="007E7D4C" w:rsidRPr="00F206EE">
              <w:rPr>
                <w:b/>
                <w:i/>
              </w:rPr>
              <w:t>(),</w:t>
            </w:r>
            <w:r w:rsidRPr="00F206EE">
              <w:rPr>
                <w:b/>
                <w:i/>
              </w:rPr>
              <w:t xml:space="preserve"> </w:t>
            </w:r>
            <w:proofErr w:type="spellStart"/>
            <w:r w:rsidR="007A3EBD" w:rsidRPr="00F206EE">
              <w:rPr>
                <w:b/>
                <w:i/>
              </w:rPr>
              <w:t>load</w:t>
            </w:r>
            <w:r w:rsidRPr="00F206EE">
              <w:rPr>
                <w:b/>
                <w:i/>
              </w:rPr>
              <w:t>SeatData</w:t>
            </w:r>
            <w:r w:rsidR="007A3EBD" w:rsidRPr="00F206EE">
              <w:rPr>
                <w:b/>
                <w:i/>
              </w:rPr>
              <w:t>Set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>,</w:t>
            </w:r>
            <w:r w:rsidR="007A3EBD" w:rsidRPr="00F206EE">
              <w:rPr>
                <w:b/>
                <w:i/>
              </w:rPr>
              <w:t xml:space="preserve"> </w:t>
            </w:r>
            <w:proofErr w:type="spellStart"/>
            <w:r w:rsidR="007A3EBD" w:rsidRPr="00F206EE">
              <w:rPr>
                <w:b/>
                <w:i/>
              </w:rPr>
              <w:t>saveSeatingLayout</w:t>
            </w:r>
            <w:proofErr w:type="spellEnd"/>
            <w:r w:rsidR="00E465B3" w:rsidRPr="00F206EE">
              <w:rPr>
                <w:b/>
              </w:rPr>
              <w:t>()</w:t>
            </w:r>
            <w:r w:rsidR="007A3EBD" w:rsidRPr="00F206EE">
              <w:rPr>
                <w:b/>
                <w:i/>
              </w:rPr>
              <w:t xml:space="preserve">, </w:t>
            </w:r>
            <w:proofErr w:type="spellStart"/>
            <w:r w:rsidR="00944097" w:rsidRPr="00F206EE">
              <w:rPr>
                <w:b/>
                <w:i/>
              </w:rPr>
              <w:t>loadExistingLayout</w:t>
            </w:r>
            <w:proofErr w:type="spellEnd"/>
            <w:r w:rsidR="00E465B3" w:rsidRPr="00F206EE">
              <w:rPr>
                <w:b/>
              </w:rPr>
              <w:t>()</w:t>
            </w:r>
            <w:r w:rsidR="007A3EBD" w:rsidRPr="00F206EE">
              <w:rPr>
                <w:b/>
                <w:i/>
              </w:rPr>
              <w:t>,</w:t>
            </w:r>
            <w:r w:rsidRPr="00F206EE">
              <w:rPr>
                <w:b/>
                <w:i/>
              </w:rPr>
              <w:t xml:space="preserve"> </w:t>
            </w:r>
            <w:r w:rsidRPr="00F206EE">
              <w:rPr>
                <w:b/>
              </w:rPr>
              <w:t>initialise</w:t>
            </w:r>
            <w:r w:rsidR="00E465B3" w:rsidRPr="00F206EE">
              <w:rPr>
                <w:b/>
              </w:rPr>
              <w:t>()</w:t>
            </w:r>
          </w:p>
        </w:tc>
      </w:tr>
    </w:tbl>
    <w:p w14:paraId="67980E7B" w14:textId="77777777" w:rsidR="00773FE3" w:rsidRPr="00F206EE" w:rsidRDefault="00773FE3" w:rsidP="00773FE3">
      <w:pPr>
        <w:spacing w:after="0"/>
        <w:ind w:left="720" w:firstLine="720"/>
        <w:jc w:val="center"/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22546C" w:rsidRPr="00F206EE" w14:paraId="3090D340" w14:textId="77777777" w:rsidTr="00104D01">
        <w:tc>
          <w:tcPr>
            <w:tcW w:w="8296" w:type="dxa"/>
            <w:gridSpan w:val="2"/>
          </w:tcPr>
          <w:p w14:paraId="0ED8DC87" w14:textId="286A323F" w:rsidR="0022546C" w:rsidRPr="00F206EE" w:rsidRDefault="0022546C" w:rsidP="00104D01">
            <w:pPr>
              <w:jc w:val="center"/>
              <w:rPr>
                <w:b/>
              </w:rPr>
            </w:pPr>
            <w:r w:rsidRPr="00F206EE">
              <w:rPr>
                <w:b/>
              </w:rPr>
              <w:t>Seat</w:t>
            </w:r>
          </w:p>
        </w:tc>
      </w:tr>
      <w:tr w:rsidR="00637265" w:rsidRPr="00F206EE" w14:paraId="0B6E0488" w14:textId="77777777" w:rsidTr="00104D01">
        <w:tc>
          <w:tcPr>
            <w:tcW w:w="1102" w:type="dxa"/>
          </w:tcPr>
          <w:p w14:paraId="3F051E89" w14:textId="7BA2C6FA" w:rsidR="00637265" w:rsidRPr="00F206EE" w:rsidRDefault="00637265" w:rsidP="00637265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427130E8" w14:textId="1CE8AE8A" w:rsidR="00637265" w:rsidRPr="00F206EE" w:rsidRDefault="00637265" w:rsidP="00637265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SeatPrice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SeatTimer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SeatImagePositionID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SeatPromotionSaveLocation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SeatStatus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ControllingAgent</w:t>
            </w:r>
            <w:proofErr w:type="spellEnd"/>
          </w:p>
        </w:tc>
      </w:tr>
      <w:tr w:rsidR="00637265" w:rsidRPr="00F206EE" w14:paraId="7BC0A040" w14:textId="77777777" w:rsidTr="00104D01">
        <w:tc>
          <w:tcPr>
            <w:tcW w:w="1102" w:type="dxa"/>
          </w:tcPr>
          <w:p w14:paraId="16B09D7D" w14:textId="71AC98A6" w:rsidR="00637265" w:rsidRPr="00F206EE" w:rsidRDefault="00637265" w:rsidP="00637265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10969436" w14:textId="6BA782AD" w:rsidR="00637265" w:rsidRPr="00F206EE" w:rsidRDefault="00637265" w:rsidP="00637265">
            <w:pPr>
              <w:rPr>
                <w:b/>
                <w:i/>
              </w:rPr>
            </w:pPr>
            <w:proofErr w:type="spellStart"/>
            <w:r w:rsidRPr="00F206EE">
              <w:rPr>
                <w:b/>
              </w:rPr>
              <w:t>setSeatPrice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setSeatTimer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setSeatImagePositionID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setSeatPromotionSaveLocation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="007A3EBD" w:rsidRPr="00F206EE">
              <w:rPr>
                <w:b/>
              </w:rPr>
              <w:t>loadPromotion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setSeatControllingAgent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setSeatStatus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>,</w:t>
            </w:r>
            <w:r w:rsidR="007E7D4C" w:rsidRPr="00F206EE">
              <w:rPr>
                <w:b/>
              </w:rPr>
              <w:t xml:space="preserve"> </w:t>
            </w:r>
            <w:proofErr w:type="spellStart"/>
            <w:r w:rsidR="007E7D4C" w:rsidRPr="00F206EE">
              <w:rPr>
                <w:b/>
              </w:rPr>
              <w:t>getSeatPrice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getSeatTimer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getSeatImagePositionID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getSeatPromotionSaveLocation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getSeatControllingAgent</w:t>
            </w:r>
            <w:proofErr w:type="spellEnd"/>
            <w:r w:rsidR="007E7D4C" w:rsidRPr="00F206EE">
              <w:rPr>
                <w:b/>
              </w:rPr>
              <w:t xml:space="preserve">(), </w:t>
            </w:r>
            <w:proofErr w:type="spellStart"/>
            <w:r w:rsidR="007E7D4C" w:rsidRPr="00F206EE">
              <w:rPr>
                <w:b/>
              </w:rPr>
              <w:t>getSeatStatus</w:t>
            </w:r>
            <w:proofErr w:type="spellEnd"/>
            <w:r w:rsidR="007E7D4C" w:rsidRPr="00F206EE">
              <w:rPr>
                <w:b/>
              </w:rPr>
              <w:t>(),</w:t>
            </w:r>
            <w:r w:rsidRPr="00F206EE">
              <w:rPr>
                <w:b/>
              </w:rPr>
              <w:t xml:space="preserve"> </w:t>
            </w:r>
            <w:proofErr w:type="spellStart"/>
            <w:r w:rsidRPr="00F206EE">
              <w:rPr>
                <w:b/>
              </w:rPr>
              <w:t>playTimerAlarm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>,</w:t>
            </w:r>
            <w:r w:rsidR="007A3EBD" w:rsidRPr="00F206EE">
              <w:rPr>
                <w:b/>
              </w:rPr>
              <w:t xml:space="preserve"> </w:t>
            </w:r>
            <w:proofErr w:type="spellStart"/>
            <w:r w:rsidR="007A3EBD" w:rsidRPr="00F206EE">
              <w:rPr>
                <w:b/>
              </w:rPr>
              <w:t>saveSeat</w:t>
            </w:r>
            <w:proofErr w:type="spellEnd"/>
            <w:r w:rsidR="00E465B3" w:rsidRPr="00F206EE">
              <w:rPr>
                <w:b/>
              </w:rPr>
              <w:t>()</w:t>
            </w:r>
            <w:r w:rsidR="007A3EBD" w:rsidRPr="00F206EE">
              <w:rPr>
                <w:b/>
              </w:rPr>
              <w:t xml:space="preserve">, </w:t>
            </w:r>
            <w:proofErr w:type="spellStart"/>
            <w:r w:rsidR="00944097" w:rsidRPr="00F206EE">
              <w:rPr>
                <w:b/>
              </w:rPr>
              <w:t>loadExistingSeat</w:t>
            </w:r>
            <w:proofErr w:type="spellEnd"/>
            <w:r w:rsidR="00E465B3" w:rsidRPr="00F206EE">
              <w:rPr>
                <w:b/>
              </w:rPr>
              <w:t>()</w:t>
            </w:r>
            <w:r w:rsidR="007A3EBD" w:rsidRPr="00F206EE">
              <w:rPr>
                <w:b/>
              </w:rPr>
              <w:t>,</w:t>
            </w:r>
            <w:r w:rsidRPr="00F206EE">
              <w:rPr>
                <w:b/>
              </w:rPr>
              <w:t xml:space="preserve"> initialise</w:t>
            </w:r>
            <w:r w:rsidR="00E465B3" w:rsidRPr="00F206EE">
              <w:rPr>
                <w:b/>
              </w:rPr>
              <w:t>()</w:t>
            </w:r>
          </w:p>
        </w:tc>
      </w:tr>
    </w:tbl>
    <w:p w14:paraId="29D21F2C" w14:textId="3B27288C" w:rsidR="00773FE3" w:rsidRPr="00F206EE" w:rsidRDefault="00773FE3" w:rsidP="00773FE3">
      <w:pPr>
        <w:spacing w:after="0"/>
        <w:ind w:left="720" w:firstLine="720"/>
        <w:jc w:val="center"/>
        <w:rPr>
          <w:rFonts w:cstheme="minorHAnsi"/>
          <w:color w:val="222222"/>
          <w:shd w:val="clear" w:color="auto" w:fill="FFFFFF"/>
        </w:rPr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637265" w:rsidRPr="00F206EE" w14:paraId="260DFC9D" w14:textId="77777777" w:rsidTr="00104D01">
        <w:tc>
          <w:tcPr>
            <w:tcW w:w="8296" w:type="dxa"/>
            <w:gridSpan w:val="2"/>
          </w:tcPr>
          <w:p w14:paraId="3B5E2714" w14:textId="21971E14" w:rsidR="00637265" w:rsidRPr="00F206EE" w:rsidRDefault="00637265" w:rsidP="00104D01">
            <w:pPr>
              <w:jc w:val="center"/>
              <w:rPr>
                <w:b/>
              </w:rPr>
            </w:pPr>
            <w:r w:rsidRPr="00F206EE">
              <w:rPr>
                <w:b/>
              </w:rPr>
              <w:t>Promotion</w:t>
            </w:r>
          </w:p>
        </w:tc>
      </w:tr>
      <w:tr w:rsidR="00637265" w:rsidRPr="00F206EE" w14:paraId="641A13DA" w14:textId="77777777" w:rsidTr="00CC6DC0">
        <w:tc>
          <w:tcPr>
            <w:tcW w:w="1102" w:type="dxa"/>
          </w:tcPr>
          <w:p w14:paraId="01A0DE6B" w14:textId="77777777" w:rsidR="00637265" w:rsidRPr="00F206EE" w:rsidRDefault="00637265" w:rsidP="00104D01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13815803" w14:textId="1FECF817" w:rsidR="00637265" w:rsidRPr="00F206EE" w:rsidRDefault="00637265" w:rsidP="00104D01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promotionName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promotionType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="007A3EBD" w:rsidRPr="00F206EE">
              <w:rPr>
                <w:b/>
                <w:i/>
              </w:rPr>
              <w:t>promoP</w:t>
            </w:r>
            <w:r w:rsidRPr="00F206EE">
              <w:rPr>
                <w:b/>
                <w:i/>
              </w:rPr>
              <w:t>riceReductionPercentage</w:t>
            </w:r>
            <w:r w:rsidR="007A3EBD" w:rsidRPr="00F206EE">
              <w:rPr>
                <w:b/>
                <w:i/>
              </w:rPr>
              <w:t>s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fixed</w:t>
            </w:r>
            <w:r w:rsidR="007A3EBD" w:rsidRPr="00F206EE">
              <w:rPr>
                <w:b/>
                <w:i/>
              </w:rPr>
              <w:t>Promotional</w:t>
            </w:r>
            <w:r w:rsidRPr="00F206EE">
              <w:rPr>
                <w:b/>
                <w:i/>
              </w:rPr>
              <w:t>TicketPri</w:t>
            </w:r>
            <w:r w:rsidR="007A3EBD" w:rsidRPr="00F206EE">
              <w:rPr>
                <w:b/>
                <w:i/>
              </w:rPr>
              <w:t>ces</w:t>
            </w:r>
            <w:proofErr w:type="spellEnd"/>
          </w:p>
        </w:tc>
      </w:tr>
      <w:tr w:rsidR="00637265" w:rsidRPr="00F206EE" w14:paraId="77AD3D96" w14:textId="77777777" w:rsidTr="00CC6DC0">
        <w:tc>
          <w:tcPr>
            <w:tcW w:w="1102" w:type="dxa"/>
          </w:tcPr>
          <w:p w14:paraId="57787057" w14:textId="77777777" w:rsidR="00637265" w:rsidRPr="00F206EE" w:rsidRDefault="00637265" w:rsidP="00104D01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427AAF8B" w14:textId="39C35F1A" w:rsidR="00637265" w:rsidRPr="00F206EE" w:rsidRDefault="007A3EBD" w:rsidP="00104D01">
            <w:pPr>
              <w:rPr>
                <w:b/>
                <w:i/>
              </w:rPr>
            </w:pPr>
            <w:proofErr w:type="spellStart"/>
            <w:r w:rsidRPr="00F206EE">
              <w:rPr>
                <w:b/>
              </w:rPr>
              <w:t>setPromoName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setPromoType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setPriceReductionPercentages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Pr="00F206EE">
              <w:rPr>
                <w:b/>
              </w:rPr>
              <w:t>setPromoPriceReductionPercentages</w:t>
            </w:r>
            <w:proofErr w:type="spellEnd"/>
            <w:r w:rsidR="00E465B3" w:rsidRPr="00F206EE">
              <w:rPr>
                <w:b/>
              </w:rPr>
              <w:t>()</w:t>
            </w:r>
            <w:r w:rsidR="00637265" w:rsidRPr="00F206EE">
              <w:rPr>
                <w:b/>
              </w:rPr>
              <w:t>,</w:t>
            </w:r>
            <w:r w:rsidR="00283A08" w:rsidRPr="00F206EE">
              <w:rPr>
                <w:b/>
              </w:rPr>
              <w:t xml:space="preserve"> </w:t>
            </w:r>
            <w:proofErr w:type="spellStart"/>
            <w:r w:rsidR="00283A08" w:rsidRPr="00F206EE">
              <w:rPr>
                <w:b/>
              </w:rPr>
              <w:t>getPromoName</w:t>
            </w:r>
            <w:proofErr w:type="spellEnd"/>
            <w:r w:rsidR="00283A08" w:rsidRPr="00F206EE">
              <w:rPr>
                <w:b/>
              </w:rPr>
              <w:t xml:space="preserve">(), </w:t>
            </w:r>
            <w:proofErr w:type="spellStart"/>
            <w:r w:rsidR="00283A08" w:rsidRPr="00F206EE">
              <w:rPr>
                <w:b/>
              </w:rPr>
              <w:t>getPromoType</w:t>
            </w:r>
            <w:proofErr w:type="spellEnd"/>
            <w:r w:rsidR="00283A08" w:rsidRPr="00F206EE">
              <w:rPr>
                <w:b/>
              </w:rPr>
              <w:t xml:space="preserve">(), </w:t>
            </w:r>
            <w:proofErr w:type="spellStart"/>
            <w:r w:rsidR="00283A08" w:rsidRPr="00F206EE">
              <w:rPr>
                <w:b/>
              </w:rPr>
              <w:t>getPriceReductionPercentages</w:t>
            </w:r>
            <w:proofErr w:type="spellEnd"/>
            <w:r w:rsidR="00283A08" w:rsidRPr="00F206EE">
              <w:rPr>
                <w:b/>
              </w:rPr>
              <w:t xml:space="preserve">(), </w:t>
            </w:r>
            <w:proofErr w:type="spellStart"/>
            <w:r w:rsidR="00283A08" w:rsidRPr="00F206EE">
              <w:rPr>
                <w:b/>
              </w:rPr>
              <w:t>getPromoPriceReductionPercentages</w:t>
            </w:r>
            <w:proofErr w:type="spellEnd"/>
            <w:r w:rsidR="00283A08" w:rsidRPr="00F206EE">
              <w:rPr>
                <w:b/>
              </w:rPr>
              <w:t>(),</w:t>
            </w:r>
            <w:r w:rsidRPr="00F206EE">
              <w:rPr>
                <w:b/>
              </w:rPr>
              <w:t xml:space="preserve"> </w:t>
            </w:r>
            <w:proofErr w:type="spellStart"/>
            <w:r w:rsidRPr="00F206EE">
              <w:rPr>
                <w:b/>
              </w:rPr>
              <w:t>savePromotion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proofErr w:type="spellStart"/>
            <w:r w:rsidR="00944097" w:rsidRPr="00F206EE">
              <w:rPr>
                <w:b/>
              </w:rPr>
              <w:t>loadExistingPromotion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</w:rPr>
              <w:t xml:space="preserve">, </w:t>
            </w:r>
            <w:r w:rsidR="00637265" w:rsidRPr="00F206EE">
              <w:rPr>
                <w:b/>
              </w:rPr>
              <w:t xml:space="preserve"> initialise</w:t>
            </w:r>
            <w:r w:rsidR="00E465B3" w:rsidRPr="00F206EE">
              <w:rPr>
                <w:b/>
              </w:rPr>
              <w:t>()</w:t>
            </w:r>
          </w:p>
        </w:tc>
      </w:tr>
    </w:tbl>
    <w:p w14:paraId="1982A8DE" w14:textId="77777777" w:rsidR="00637265" w:rsidRPr="00F206EE" w:rsidRDefault="00637265" w:rsidP="00637265">
      <w:pPr>
        <w:spacing w:after="0"/>
        <w:ind w:left="720" w:firstLine="720"/>
        <w:jc w:val="center"/>
        <w:rPr>
          <w:rFonts w:cstheme="minorHAnsi"/>
          <w:color w:val="222222"/>
          <w:shd w:val="clear" w:color="auto" w:fill="FFFFFF"/>
        </w:rPr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p w14:paraId="20D4FD9D" w14:textId="77777777" w:rsidR="00637265" w:rsidRPr="00F206EE" w:rsidRDefault="00637265" w:rsidP="00773FE3">
      <w:pPr>
        <w:spacing w:after="0"/>
        <w:ind w:left="720" w:firstLine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773FE3" w:rsidRPr="00F206EE" w14:paraId="44BF5B0A" w14:textId="77777777" w:rsidTr="00104D01">
        <w:tc>
          <w:tcPr>
            <w:tcW w:w="8296" w:type="dxa"/>
            <w:gridSpan w:val="2"/>
          </w:tcPr>
          <w:p w14:paraId="7D6FCAAD" w14:textId="5BFDA2C0" w:rsidR="00773FE3" w:rsidRPr="00F206EE" w:rsidRDefault="00773FE3" w:rsidP="00104D01">
            <w:pPr>
              <w:jc w:val="center"/>
              <w:rPr>
                <w:b/>
              </w:rPr>
            </w:pPr>
            <w:r w:rsidRPr="00F206EE">
              <w:rPr>
                <w:b/>
              </w:rPr>
              <w:t>Ticket</w:t>
            </w:r>
          </w:p>
        </w:tc>
      </w:tr>
      <w:tr w:rsidR="00CC6DC0" w:rsidRPr="00F206EE" w14:paraId="655B7956" w14:textId="77777777" w:rsidTr="00104D01">
        <w:tc>
          <w:tcPr>
            <w:tcW w:w="1102" w:type="dxa"/>
          </w:tcPr>
          <w:p w14:paraId="7C1462C6" w14:textId="5922BD3D" w:rsidR="00CC6DC0" w:rsidRPr="00F206EE" w:rsidRDefault="00CC6DC0" w:rsidP="00CC6DC0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351E4575" w14:textId="024803A3" w:rsidR="00CC6DC0" w:rsidRPr="00F206EE" w:rsidRDefault="00CC6DC0" w:rsidP="00CC6DC0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TicketID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TicketOwner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TicketText</w:t>
            </w:r>
            <w:proofErr w:type="spellEnd"/>
            <w:r w:rsidR="005F50F0" w:rsidRPr="00F206EE">
              <w:rPr>
                <w:b/>
                <w:i/>
              </w:rPr>
              <w:t xml:space="preserve">, </w:t>
            </w:r>
            <w:proofErr w:type="spellStart"/>
            <w:r w:rsidR="00647896" w:rsidRPr="00F206EE">
              <w:rPr>
                <w:b/>
                <w:i/>
              </w:rPr>
              <w:t>T</w:t>
            </w:r>
            <w:r w:rsidR="005F50F0" w:rsidRPr="00F206EE">
              <w:rPr>
                <w:b/>
                <w:i/>
              </w:rPr>
              <w:t>icketState</w:t>
            </w:r>
            <w:proofErr w:type="spellEnd"/>
          </w:p>
        </w:tc>
      </w:tr>
      <w:tr w:rsidR="00CC6DC0" w:rsidRPr="00F206EE" w14:paraId="01E9A639" w14:textId="77777777" w:rsidTr="00104D01">
        <w:trPr>
          <w:trHeight w:val="73"/>
        </w:trPr>
        <w:tc>
          <w:tcPr>
            <w:tcW w:w="1102" w:type="dxa"/>
          </w:tcPr>
          <w:p w14:paraId="14A93A91" w14:textId="5F058933" w:rsidR="00CC6DC0" w:rsidRPr="00F206EE" w:rsidRDefault="00CC6DC0" w:rsidP="00CC6DC0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3B388240" w14:textId="5228DA4A" w:rsidR="00CC6DC0" w:rsidRPr="00F206EE" w:rsidRDefault="00CC6DC0" w:rsidP="00CC6DC0">
            <w:pPr>
              <w:rPr>
                <w:b/>
                <w:i/>
              </w:rPr>
            </w:pPr>
            <w:proofErr w:type="spellStart"/>
            <w:r w:rsidRPr="00F206EE">
              <w:rPr>
                <w:b/>
                <w:i/>
              </w:rPr>
              <w:t>setTicketOwner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setTicketText</w:t>
            </w:r>
            <w:proofErr w:type="spellEnd"/>
            <w:r w:rsidR="00E465B3" w:rsidRPr="00F206EE">
              <w:rPr>
                <w:b/>
              </w:rPr>
              <w:t>()</w:t>
            </w:r>
            <w:r w:rsidRPr="00F206EE">
              <w:rPr>
                <w:b/>
                <w:i/>
              </w:rPr>
              <w:t>,</w:t>
            </w:r>
            <w:r w:rsidR="00E53EC2" w:rsidRPr="00F206EE">
              <w:rPr>
                <w:b/>
                <w:i/>
              </w:rPr>
              <w:t xml:space="preserve"> </w:t>
            </w:r>
            <w:proofErr w:type="spellStart"/>
            <w:r w:rsidR="00E53EC2" w:rsidRPr="00F206EE">
              <w:rPr>
                <w:b/>
                <w:i/>
              </w:rPr>
              <w:t>setTicketState</w:t>
            </w:r>
            <w:proofErr w:type="spellEnd"/>
            <w:r w:rsidR="00E465B3" w:rsidRPr="00F206EE">
              <w:rPr>
                <w:b/>
              </w:rPr>
              <w:t>()</w:t>
            </w:r>
            <w:r w:rsidR="00E53EC2" w:rsidRPr="00F206EE">
              <w:rPr>
                <w:b/>
                <w:i/>
              </w:rPr>
              <w:t>,</w:t>
            </w:r>
            <w:r w:rsidR="00F206EE" w:rsidRPr="00F206EE">
              <w:rPr>
                <w:b/>
                <w:i/>
              </w:rPr>
              <w:t xml:space="preserve"> </w:t>
            </w:r>
            <w:proofErr w:type="spellStart"/>
            <w:r w:rsidR="00F206EE" w:rsidRPr="00F206EE">
              <w:rPr>
                <w:b/>
                <w:i/>
              </w:rPr>
              <w:t>getTicketOwner</w:t>
            </w:r>
            <w:proofErr w:type="spellEnd"/>
            <w:r w:rsidR="00F206EE" w:rsidRPr="00F206EE">
              <w:rPr>
                <w:b/>
                <w:i/>
              </w:rPr>
              <w:t xml:space="preserve">(), </w:t>
            </w:r>
            <w:proofErr w:type="spellStart"/>
            <w:r w:rsidR="00F206EE" w:rsidRPr="00F206EE">
              <w:rPr>
                <w:b/>
                <w:i/>
              </w:rPr>
              <w:t>getTicketText</w:t>
            </w:r>
            <w:proofErr w:type="spellEnd"/>
            <w:r w:rsidR="00F206EE" w:rsidRPr="00F206EE">
              <w:rPr>
                <w:b/>
                <w:i/>
              </w:rPr>
              <w:t xml:space="preserve">(), </w:t>
            </w:r>
            <w:proofErr w:type="spellStart"/>
            <w:r w:rsidR="00F206EE" w:rsidRPr="00F206EE">
              <w:rPr>
                <w:b/>
                <w:i/>
              </w:rPr>
              <w:t>getTicketState</w:t>
            </w:r>
            <w:proofErr w:type="spellEnd"/>
            <w:r w:rsidR="00F206EE" w:rsidRPr="00F206EE">
              <w:rPr>
                <w:b/>
                <w:i/>
              </w:rPr>
              <w:t xml:space="preserve">(), </w:t>
            </w:r>
            <w:proofErr w:type="spellStart"/>
            <w:r w:rsidR="00D80490" w:rsidRPr="00F206EE">
              <w:rPr>
                <w:b/>
                <w:i/>
              </w:rPr>
              <w:t>saveTicketImage</w:t>
            </w:r>
            <w:proofErr w:type="spellEnd"/>
            <w:r w:rsidR="00E465B3" w:rsidRPr="00F206EE">
              <w:rPr>
                <w:b/>
              </w:rPr>
              <w:t>()</w:t>
            </w:r>
            <w:r w:rsidR="003E10D5" w:rsidRPr="00F206EE">
              <w:rPr>
                <w:b/>
                <w:i/>
              </w:rPr>
              <w:t xml:space="preserve">, </w:t>
            </w:r>
            <w:proofErr w:type="spellStart"/>
            <w:r w:rsidR="003E10D5" w:rsidRPr="00F206EE">
              <w:rPr>
                <w:b/>
                <w:i/>
              </w:rPr>
              <w:t>createTicketImage</w:t>
            </w:r>
            <w:proofErr w:type="spellEnd"/>
            <w:r w:rsidR="00E465B3" w:rsidRPr="00F206EE">
              <w:rPr>
                <w:b/>
              </w:rPr>
              <w:t>()</w:t>
            </w:r>
            <w:r w:rsidR="00453F0F" w:rsidRPr="00F206EE">
              <w:rPr>
                <w:b/>
                <w:i/>
              </w:rPr>
              <w:t>,</w:t>
            </w:r>
            <w:r w:rsidRPr="00F206EE">
              <w:rPr>
                <w:b/>
                <w:i/>
              </w:rPr>
              <w:t xml:space="preserve"> initialise</w:t>
            </w:r>
            <w:r w:rsidR="00E465B3" w:rsidRPr="00F206EE">
              <w:rPr>
                <w:b/>
              </w:rPr>
              <w:t>()</w:t>
            </w:r>
          </w:p>
        </w:tc>
      </w:tr>
    </w:tbl>
    <w:p w14:paraId="5A6D372D" w14:textId="2AEAAA31" w:rsidR="0022546C" w:rsidRPr="00F206EE" w:rsidRDefault="0022546C" w:rsidP="00661A89">
      <w:pPr>
        <w:ind w:left="720" w:firstLine="720"/>
      </w:pPr>
    </w:p>
    <w:p w14:paraId="2200AE6D" w14:textId="77777777" w:rsidR="00661A89" w:rsidRPr="00F206EE" w:rsidRDefault="00661A89" w:rsidP="00661A89">
      <w:pPr>
        <w:pStyle w:val="Heading3"/>
        <w:ind w:left="720"/>
        <w:rPr>
          <w:sz w:val="22"/>
          <w:szCs w:val="22"/>
        </w:rPr>
      </w:pPr>
      <w:r w:rsidRPr="00F206EE">
        <w:rPr>
          <w:sz w:val="22"/>
          <w:szCs w:val="22"/>
        </w:rPr>
        <w:lastRenderedPageBreak/>
        <w:t>Person Classes:</w:t>
      </w:r>
    </w:p>
    <w:p w14:paraId="0F304286" w14:textId="77777777" w:rsidR="00661A89" w:rsidRPr="00F206EE" w:rsidRDefault="00661A89" w:rsidP="00661A89">
      <w:pPr>
        <w:ind w:left="720"/>
      </w:pPr>
      <w:r w:rsidRPr="00F206EE">
        <w:tab/>
        <w:t>Person, Venue Manager, Agent, Customer</w:t>
      </w:r>
    </w:p>
    <w:p w14:paraId="52498B1E" w14:textId="5F3746C4" w:rsidR="00661A89" w:rsidRPr="00F206EE" w:rsidRDefault="00661A89" w:rsidP="00661A89"/>
    <w:p w14:paraId="66A2AB3C" w14:textId="77777777" w:rsidR="00661A89" w:rsidRPr="00F206EE" w:rsidRDefault="00661A89" w:rsidP="00661A89"/>
    <w:p w14:paraId="4CF4D24E" w14:textId="77777777" w:rsidR="00661A89" w:rsidRPr="00F206EE" w:rsidRDefault="00661A89" w:rsidP="008D149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E465B3" w:rsidRPr="00F206EE" w14:paraId="2883F251" w14:textId="77777777" w:rsidTr="00E03A4A">
        <w:tc>
          <w:tcPr>
            <w:tcW w:w="8296" w:type="dxa"/>
            <w:gridSpan w:val="2"/>
          </w:tcPr>
          <w:p w14:paraId="75827308" w14:textId="69C3B7CC" w:rsidR="00E465B3" w:rsidRPr="00F206EE" w:rsidRDefault="00E465B3" w:rsidP="00E465B3">
            <w:pPr>
              <w:jc w:val="center"/>
              <w:rPr>
                <w:b/>
              </w:rPr>
            </w:pPr>
            <w:r w:rsidRPr="00F206EE">
              <w:rPr>
                <w:b/>
              </w:rPr>
              <w:t>Person</w:t>
            </w:r>
          </w:p>
        </w:tc>
      </w:tr>
      <w:tr w:rsidR="00E465B3" w:rsidRPr="00F206EE" w14:paraId="4880D2F3" w14:textId="77777777" w:rsidTr="00E03A4A">
        <w:tc>
          <w:tcPr>
            <w:tcW w:w="1102" w:type="dxa"/>
          </w:tcPr>
          <w:p w14:paraId="68F3E35E" w14:textId="50BC8708" w:rsidR="00E465B3" w:rsidRPr="00F206EE" w:rsidRDefault="00E465B3" w:rsidP="00E03A4A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6F667419" w14:textId="2481E799" w:rsidR="00E465B3" w:rsidRPr="00F206EE" w:rsidRDefault="00511D5B" w:rsidP="00D970ED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 xml:space="preserve">Title, </w:t>
            </w:r>
            <w:proofErr w:type="spellStart"/>
            <w:r w:rsidR="005A4797" w:rsidRPr="00F206EE">
              <w:rPr>
                <w:b/>
                <w:i/>
              </w:rPr>
              <w:t>FirstName</w:t>
            </w:r>
            <w:proofErr w:type="spellEnd"/>
            <w:r w:rsidR="005A4797" w:rsidRPr="00F206EE">
              <w:rPr>
                <w:b/>
                <w:i/>
              </w:rPr>
              <w:t xml:space="preserve">, </w:t>
            </w:r>
            <w:proofErr w:type="spellStart"/>
            <w:r w:rsidR="005A4797" w:rsidRPr="00F206EE">
              <w:rPr>
                <w:b/>
                <w:i/>
              </w:rPr>
              <w:t>MiddleName</w:t>
            </w:r>
            <w:proofErr w:type="spellEnd"/>
            <w:r w:rsidR="005A4797" w:rsidRPr="00F206EE">
              <w:rPr>
                <w:b/>
                <w:i/>
              </w:rPr>
              <w:t xml:space="preserve">, </w:t>
            </w:r>
            <w:proofErr w:type="spellStart"/>
            <w:r w:rsidR="005A4797" w:rsidRPr="00F206EE">
              <w:rPr>
                <w:b/>
                <w:i/>
              </w:rPr>
              <w:t>LastName</w:t>
            </w:r>
            <w:proofErr w:type="spellEnd"/>
            <w:r w:rsidR="00E465B3" w:rsidRPr="00F206EE">
              <w:rPr>
                <w:b/>
                <w:i/>
              </w:rPr>
              <w:t xml:space="preserve">, </w:t>
            </w:r>
            <w:r w:rsidRPr="00F206EE">
              <w:rPr>
                <w:b/>
                <w:i/>
              </w:rPr>
              <w:t>DOB</w:t>
            </w:r>
            <w:r w:rsidR="00E465B3" w:rsidRPr="00F206EE">
              <w:rPr>
                <w:b/>
                <w:i/>
              </w:rPr>
              <w:t>,</w:t>
            </w:r>
            <w:r w:rsidRPr="00F206EE">
              <w:rPr>
                <w:b/>
                <w:i/>
              </w:rPr>
              <w:t xml:space="preserve"> G</w:t>
            </w:r>
            <w:r w:rsidR="00E465B3" w:rsidRPr="00F206EE">
              <w:rPr>
                <w:b/>
                <w:i/>
              </w:rPr>
              <w:t xml:space="preserve">ender, </w:t>
            </w:r>
            <w:proofErr w:type="spellStart"/>
            <w:r w:rsidRPr="00F206EE">
              <w:rPr>
                <w:b/>
                <w:i/>
              </w:rPr>
              <w:t>Phone</w:t>
            </w:r>
            <w:r w:rsidR="00E465B3" w:rsidRPr="00F206EE">
              <w:rPr>
                <w:b/>
                <w:i/>
              </w:rPr>
              <w:t>Number</w:t>
            </w:r>
            <w:proofErr w:type="spellEnd"/>
            <w:r w:rsidR="00E465B3" w:rsidRPr="00F206EE">
              <w:rPr>
                <w:b/>
                <w:i/>
              </w:rPr>
              <w:t>,</w:t>
            </w:r>
            <w:r w:rsidRPr="00F206EE">
              <w:rPr>
                <w:b/>
                <w:i/>
              </w:rPr>
              <w:t xml:space="preserve"> </w:t>
            </w:r>
            <w:proofErr w:type="spellStart"/>
            <w:r w:rsidRPr="00F206EE">
              <w:rPr>
                <w:b/>
                <w:i/>
              </w:rPr>
              <w:t>EmailA</w:t>
            </w:r>
            <w:r w:rsidR="00E465B3" w:rsidRPr="00F206EE">
              <w:rPr>
                <w:b/>
                <w:i/>
              </w:rPr>
              <w:t>ddress</w:t>
            </w:r>
            <w:proofErr w:type="spellEnd"/>
            <w:r w:rsidR="00E465B3" w:rsidRPr="00F206EE">
              <w:rPr>
                <w:b/>
                <w:i/>
              </w:rPr>
              <w:t>,</w:t>
            </w:r>
            <w:r w:rsidRPr="00F206EE">
              <w:rPr>
                <w:b/>
                <w:i/>
              </w:rPr>
              <w:t xml:space="preserve"> AddressL1, AddressL2, </w:t>
            </w:r>
            <w:proofErr w:type="spellStart"/>
            <w:r w:rsidRPr="00F206EE">
              <w:rPr>
                <w:b/>
                <w:i/>
              </w:rPr>
              <w:t>AddressTown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AddressPostCode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AddressCounty</w:t>
            </w:r>
            <w:proofErr w:type="spellEnd"/>
            <w:r w:rsidRPr="00F206EE">
              <w:rPr>
                <w:b/>
                <w:i/>
              </w:rPr>
              <w:t xml:space="preserve">, </w:t>
            </w:r>
            <w:proofErr w:type="spellStart"/>
            <w:r w:rsidRPr="00F206EE">
              <w:rPr>
                <w:b/>
                <w:i/>
              </w:rPr>
              <w:t>AddressCountry</w:t>
            </w:r>
            <w:proofErr w:type="spellEnd"/>
            <w:r w:rsidRPr="00F206EE">
              <w:rPr>
                <w:b/>
                <w:i/>
              </w:rPr>
              <w:t>, Password</w:t>
            </w:r>
            <w:r w:rsidR="002E02A3" w:rsidRPr="00F206EE">
              <w:rPr>
                <w:b/>
                <w:i/>
              </w:rPr>
              <w:t xml:space="preserve">, </w:t>
            </w:r>
            <w:proofErr w:type="spellStart"/>
            <w:r w:rsidR="00D970ED">
              <w:rPr>
                <w:b/>
                <w:i/>
              </w:rPr>
              <w:t>UserLevel</w:t>
            </w:r>
            <w:proofErr w:type="spellEnd"/>
          </w:p>
        </w:tc>
      </w:tr>
      <w:tr w:rsidR="00F258CD" w:rsidRPr="00F206EE" w14:paraId="52B7D1B6" w14:textId="77777777" w:rsidTr="00E03A4A">
        <w:trPr>
          <w:trHeight w:val="73"/>
        </w:trPr>
        <w:tc>
          <w:tcPr>
            <w:tcW w:w="1102" w:type="dxa"/>
          </w:tcPr>
          <w:p w14:paraId="11299576" w14:textId="217B9F43" w:rsidR="00F258CD" w:rsidRPr="00F206EE" w:rsidRDefault="00F258CD" w:rsidP="00F258CD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035799E6" w14:textId="78B6ECD3" w:rsidR="00F258CD" w:rsidRPr="00F206EE" w:rsidRDefault="00F258CD" w:rsidP="00F258CD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Title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FirstName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MiddleName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LastName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DOB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Gender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PhoneNumber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EmailAddress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AddressL1</w:t>
            </w:r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AddressL2</w:t>
            </w:r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AddressTown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AddressPostCode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AddressCounty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AddressCountry</w:t>
            </w:r>
            <w:proofErr w:type="spellEnd"/>
            <w:r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set</w:t>
            </w:r>
            <w:r w:rsidRPr="00F206EE">
              <w:rPr>
                <w:b/>
                <w:i/>
              </w:rPr>
              <w:t>Password</w:t>
            </w:r>
            <w:proofErr w:type="spellEnd"/>
            <w:r>
              <w:rPr>
                <w:b/>
                <w:i/>
              </w:rPr>
              <w:t>()</w:t>
            </w:r>
            <w:r w:rsidR="00D063DA">
              <w:rPr>
                <w:b/>
                <w:i/>
              </w:rPr>
              <w:t xml:space="preserve">, </w:t>
            </w:r>
            <w:proofErr w:type="spellStart"/>
            <w:r w:rsidR="00D063DA">
              <w:rPr>
                <w:b/>
                <w:i/>
              </w:rPr>
              <w:t>SetUserLevel</w:t>
            </w:r>
            <w:proofErr w:type="spellEnd"/>
            <w:r w:rsidR="00D063DA">
              <w:rPr>
                <w:b/>
                <w:i/>
              </w:rPr>
              <w:t>()</w:t>
            </w:r>
            <w:r w:rsidRPr="00F206EE">
              <w:rPr>
                <w:b/>
                <w:i/>
              </w:rPr>
              <w:t>,</w:t>
            </w:r>
            <w:r w:rsidR="00910A5B">
              <w:rPr>
                <w:b/>
                <w:i/>
              </w:rPr>
              <w:t xml:space="preserve"> </w:t>
            </w:r>
            <w:proofErr w:type="spellStart"/>
            <w:r w:rsidR="00910A5B" w:rsidRPr="00910A5B">
              <w:rPr>
                <w:b/>
                <w:i/>
              </w:rPr>
              <w:t>getTitle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getFirstName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getMiddleName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getLastName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getDOB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getGender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getPhoneNumber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getEmailAddress</w:t>
            </w:r>
            <w:proofErr w:type="spellEnd"/>
            <w:r w:rsidR="00910A5B" w:rsidRPr="00910A5B">
              <w:rPr>
                <w:b/>
                <w:i/>
              </w:rPr>
              <w:t xml:space="preserve">(), getAddressL1(), getAddressL2(), </w:t>
            </w:r>
            <w:proofErr w:type="spellStart"/>
            <w:r w:rsidR="00910A5B" w:rsidRPr="00910A5B">
              <w:rPr>
                <w:b/>
                <w:i/>
              </w:rPr>
              <w:t>getAddressTown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getAddressPostCode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getAddressCounty</w:t>
            </w:r>
            <w:proofErr w:type="spellEnd"/>
            <w:r w:rsidR="00910A5B" w:rsidRPr="00910A5B">
              <w:rPr>
                <w:b/>
                <w:i/>
              </w:rPr>
              <w:t xml:space="preserve">(), </w:t>
            </w:r>
            <w:proofErr w:type="spellStart"/>
            <w:r w:rsidR="00910A5B" w:rsidRPr="00910A5B">
              <w:rPr>
                <w:b/>
                <w:i/>
              </w:rPr>
              <w:t>get</w:t>
            </w:r>
            <w:r w:rsidR="00987478">
              <w:rPr>
                <w:b/>
                <w:i/>
              </w:rPr>
              <w:t>AddressCountry</w:t>
            </w:r>
            <w:proofErr w:type="spellEnd"/>
            <w:r w:rsidR="00987478">
              <w:rPr>
                <w:b/>
                <w:i/>
              </w:rPr>
              <w:t xml:space="preserve">(), </w:t>
            </w:r>
            <w:proofErr w:type="spellStart"/>
            <w:r w:rsidR="00987478">
              <w:rPr>
                <w:b/>
                <w:i/>
              </w:rPr>
              <w:t>getPassword</w:t>
            </w:r>
            <w:proofErr w:type="spellEnd"/>
            <w:r w:rsidR="00987478">
              <w:rPr>
                <w:b/>
                <w:i/>
              </w:rPr>
              <w:t xml:space="preserve">(), </w:t>
            </w:r>
            <w:proofErr w:type="spellStart"/>
            <w:r w:rsidR="00987478">
              <w:rPr>
                <w:b/>
                <w:i/>
              </w:rPr>
              <w:t>getUserLevel</w:t>
            </w:r>
            <w:proofErr w:type="spellEnd"/>
            <w:r w:rsidR="00987478">
              <w:rPr>
                <w:b/>
                <w:i/>
              </w:rPr>
              <w:t>()</w:t>
            </w:r>
          </w:p>
        </w:tc>
      </w:tr>
    </w:tbl>
    <w:p w14:paraId="52EE095B" w14:textId="325AE590" w:rsidR="008D1490" w:rsidRPr="00F206EE" w:rsidRDefault="00E465B3" w:rsidP="00E465B3">
      <w:pPr>
        <w:spacing w:after="0"/>
        <w:ind w:left="720" w:firstLine="720"/>
        <w:jc w:val="center"/>
        <w:rPr>
          <w:rFonts w:cstheme="minorHAnsi"/>
          <w:color w:val="222222"/>
          <w:shd w:val="clear" w:color="auto" w:fill="FFFFFF"/>
        </w:rPr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E465B3" w:rsidRPr="00F206EE" w14:paraId="2DF8923B" w14:textId="77777777" w:rsidTr="00E03A4A">
        <w:tc>
          <w:tcPr>
            <w:tcW w:w="8296" w:type="dxa"/>
            <w:gridSpan w:val="2"/>
          </w:tcPr>
          <w:p w14:paraId="0BE6BD4B" w14:textId="6B978037" w:rsidR="00E465B3" w:rsidRPr="00F206EE" w:rsidRDefault="00E465B3" w:rsidP="00E465B3">
            <w:pPr>
              <w:jc w:val="center"/>
              <w:rPr>
                <w:b/>
              </w:rPr>
            </w:pPr>
            <w:r w:rsidRPr="00F206EE">
              <w:rPr>
                <w:b/>
              </w:rPr>
              <w:t>Venue Manager</w:t>
            </w:r>
          </w:p>
        </w:tc>
      </w:tr>
      <w:tr w:rsidR="00E465B3" w:rsidRPr="00F206EE" w14:paraId="09CC6FF1" w14:textId="77777777" w:rsidTr="00E03A4A">
        <w:tc>
          <w:tcPr>
            <w:tcW w:w="1102" w:type="dxa"/>
          </w:tcPr>
          <w:p w14:paraId="340EACD0" w14:textId="73837AFD" w:rsidR="00E465B3" w:rsidRPr="00F206EE" w:rsidRDefault="00E465B3" w:rsidP="00E465B3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32087710" w14:textId="77777777" w:rsidR="00E465B3" w:rsidRPr="00F206EE" w:rsidRDefault="00E465B3" w:rsidP="00E465B3">
            <w:pPr>
              <w:rPr>
                <w:b/>
                <w:i/>
              </w:rPr>
            </w:pPr>
            <w:bookmarkStart w:id="0" w:name="_GoBack"/>
            <w:bookmarkEnd w:id="0"/>
          </w:p>
        </w:tc>
      </w:tr>
      <w:tr w:rsidR="00E465B3" w:rsidRPr="00F206EE" w14:paraId="5B024BDE" w14:textId="77777777" w:rsidTr="00E03A4A">
        <w:trPr>
          <w:trHeight w:val="73"/>
        </w:trPr>
        <w:tc>
          <w:tcPr>
            <w:tcW w:w="1102" w:type="dxa"/>
          </w:tcPr>
          <w:p w14:paraId="02EF1CD6" w14:textId="16123B84" w:rsidR="00E465B3" w:rsidRPr="00F206EE" w:rsidRDefault="00E465B3" w:rsidP="00E465B3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2A31FEA2" w14:textId="14328964" w:rsidR="00E465B3" w:rsidRPr="00F206EE" w:rsidRDefault="00E465B3" w:rsidP="00987478">
            <w:pPr>
              <w:rPr>
                <w:b/>
                <w:i/>
              </w:rPr>
            </w:pPr>
          </w:p>
        </w:tc>
      </w:tr>
    </w:tbl>
    <w:p w14:paraId="2A9F7BA8" w14:textId="5B2C40C7" w:rsidR="00912B37" w:rsidRPr="00F206EE" w:rsidRDefault="00E465B3" w:rsidP="00E465B3">
      <w:pPr>
        <w:spacing w:after="0"/>
        <w:ind w:left="720" w:firstLine="720"/>
        <w:jc w:val="center"/>
        <w:rPr>
          <w:rFonts w:cstheme="minorHAnsi"/>
          <w:color w:val="222222"/>
          <w:shd w:val="clear" w:color="auto" w:fill="FFFFFF"/>
        </w:rPr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E465B3" w:rsidRPr="00F206EE" w14:paraId="7863CF53" w14:textId="77777777" w:rsidTr="00E03A4A">
        <w:tc>
          <w:tcPr>
            <w:tcW w:w="8296" w:type="dxa"/>
            <w:gridSpan w:val="2"/>
          </w:tcPr>
          <w:p w14:paraId="01A37FA0" w14:textId="12F39344" w:rsidR="00E465B3" w:rsidRPr="00F206EE" w:rsidRDefault="00E465B3" w:rsidP="00E465B3">
            <w:pPr>
              <w:jc w:val="center"/>
              <w:rPr>
                <w:b/>
              </w:rPr>
            </w:pPr>
            <w:r w:rsidRPr="00F206EE">
              <w:rPr>
                <w:b/>
              </w:rPr>
              <w:t>Agent</w:t>
            </w:r>
          </w:p>
        </w:tc>
      </w:tr>
      <w:tr w:rsidR="00E465B3" w:rsidRPr="00F206EE" w14:paraId="1BB2D71E" w14:textId="77777777" w:rsidTr="00E03A4A">
        <w:tc>
          <w:tcPr>
            <w:tcW w:w="1102" w:type="dxa"/>
          </w:tcPr>
          <w:p w14:paraId="281597D2" w14:textId="2C87A7F9" w:rsidR="00E465B3" w:rsidRPr="00F206EE" w:rsidRDefault="00E465B3" w:rsidP="00E465B3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5F6E0B42" w14:textId="22C7D25D" w:rsidR="00E465B3" w:rsidRPr="00F206EE" w:rsidRDefault="00E465B3" w:rsidP="00E465B3">
            <w:pPr>
              <w:rPr>
                <w:b/>
                <w:i/>
              </w:rPr>
            </w:pPr>
          </w:p>
        </w:tc>
      </w:tr>
      <w:tr w:rsidR="00E465B3" w:rsidRPr="00F206EE" w14:paraId="76132ADA" w14:textId="77777777" w:rsidTr="00E03A4A">
        <w:trPr>
          <w:trHeight w:val="73"/>
        </w:trPr>
        <w:tc>
          <w:tcPr>
            <w:tcW w:w="1102" w:type="dxa"/>
          </w:tcPr>
          <w:p w14:paraId="36F36235" w14:textId="6B43B8BF" w:rsidR="00E465B3" w:rsidRPr="00F206EE" w:rsidRDefault="00E465B3" w:rsidP="00E465B3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320B4998" w14:textId="1CA8590F" w:rsidR="00E465B3" w:rsidRPr="00F206EE" w:rsidRDefault="00E465B3" w:rsidP="00E465B3">
            <w:pPr>
              <w:rPr>
                <w:b/>
                <w:i/>
              </w:rPr>
            </w:pPr>
          </w:p>
        </w:tc>
      </w:tr>
    </w:tbl>
    <w:p w14:paraId="3FD8F7B4" w14:textId="585BD103" w:rsidR="00E465B3" w:rsidRPr="00F206EE" w:rsidRDefault="00E465B3" w:rsidP="00E465B3">
      <w:pPr>
        <w:spacing w:after="0"/>
        <w:ind w:left="720" w:firstLine="720"/>
        <w:jc w:val="center"/>
        <w:rPr>
          <w:rFonts w:cstheme="minorHAnsi"/>
          <w:color w:val="222222"/>
          <w:shd w:val="clear" w:color="auto" w:fill="FFFFFF"/>
        </w:rPr>
      </w:pPr>
      <w:r w:rsidRPr="00F206EE">
        <w:rPr>
          <w:rFonts w:cstheme="minorHAnsi"/>
          <w:color w:val="222222"/>
          <w:shd w:val="clear" w:color="auto" w:fill="FFFFFF"/>
        </w:rPr>
        <w:t>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7194"/>
      </w:tblGrid>
      <w:tr w:rsidR="00E465B3" w:rsidRPr="00F206EE" w14:paraId="7069157D" w14:textId="77777777" w:rsidTr="00E03A4A">
        <w:tc>
          <w:tcPr>
            <w:tcW w:w="8296" w:type="dxa"/>
            <w:gridSpan w:val="2"/>
          </w:tcPr>
          <w:p w14:paraId="7FBF7E9C" w14:textId="1A72EF1C" w:rsidR="00E465B3" w:rsidRPr="00F206EE" w:rsidRDefault="00E465B3" w:rsidP="00E465B3">
            <w:pPr>
              <w:jc w:val="center"/>
              <w:rPr>
                <w:b/>
              </w:rPr>
            </w:pPr>
            <w:r w:rsidRPr="00F206EE">
              <w:rPr>
                <w:b/>
              </w:rPr>
              <w:t>Customer</w:t>
            </w:r>
          </w:p>
        </w:tc>
      </w:tr>
      <w:tr w:rsidR="00E465B3" w:rsidRPr="00F206EE" w14:paraId="2A5A98B2" w14:textId="77777777" w:rsidTr="00E03A4A">
        <w:tc>
          <w:tcPr>
            <w:tcW w:w="1102" w:type="dxa"/>
          </w:tcPr>
          <w:p w14:paraId="0A6A4F21" w14:textId="048EF938" w:rsidR="00E465B3" w:rsidRPr="00F206EE" w:rsidRDefault="00E465B3" w:rsidP="00E465B3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Data</w:t>
            </w:r>
          </w:p>
        </w:tc>
        <w:tc>
          <w:tcPr>
            <w:tcW w:w="7194" w:type="dxa"/>
          </w:tcPr>
          <w:p w14:paraId="2B6A5C10" w14:textId="53354AD0" w:rsidR="00E465B3" w:rsidRPr="00F206EE" w:rsidRDefault="00D063DA" w:rsidP="00E636F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CardNo</w:t>
            </w:r>
            <w:proofErr w:type="spellEnd"/>
            <w:r>
              <w:rPr>
                <w:b/>
                <w:i/>
              </w:rPr>
              <w:t xml:space="preserve">, CVC2, </w:t>
            </w:r>
            <w:proofErr w:type="spellStart"/>
            <w:r>
              <w:rPr>
                <w:b/>
                <w:i/>
              </w:rPr>
              <w:t>ExpiryDate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CardName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 w:rsidR="00001F98">
              <w:rPr>
                <w:b/>
                <w:i/>
              </w:rPr>
              <w:t>CardBillingAddress</w:t>
            </w:r>
            <w:proofErr w:type="spellEnd"/>
            <w:r w:rsidR="00E636F0">
              <w:rPr>
                <w:b/>
                <w:i/>
              </w:rPr>
              <w:t xml:space="preserve">, </w:t>
            </w:r>
            <w:proofErr w:type="spellStart"/>
            <w:r w:rsidR="00E636F0">
              <w:rPr>
                <w:b/>
                <w:i/>
              </w:rPr>
              <w:t>DefaultPaymentMethod</w:t>
            </w:r>
            <w:proofErr w:type="spellEnd"/>
          </w:p>
        </w:tc>
      </w:tr>
      <w:tr w:rsidR="00E465B3" w:rsidRPr="00F206EE" w14:paraId="0C46CA91" w14:textId="77777777" w:rsidTr="00E03A4A">
        <w:trPr>
          <w:trHeight w:val="73"/>
        </w:trPr>
        <w:tc>
          <w:tcPr>
            <w:tcW w:w="1102" w:type="dxa"/>
          </w:tcPr>
          <w:p w14:paraId="70A0B80E" w14:textId="7BFB7956" w:rsidR="00E465B3" w:rsidRPr="00F206EE" w:rsidRDefault="00E465B3" w:rsidP="00E465B3">
            <w:pPr>
              <w:rPr>
                <w:b/>
                <w:i/>
              </w:rPr>
            </w:pPr>
            <w:r w:rsidRPr="00F206EE">
              <w:rPr>
                <w:b/>
                <w:i/>
              </w:rPr>
              <w:t>Methods</w:t>
            </w:r>
          </w:p>
        </w:tc>
        <w:tc>
          <w:tcPr>
            <w:tcW w:w="7194" w:type="dxa"/>
          </w:tcPr>
          <w:p w14:paraId="60C1F7A8" w14:textId="702C4983" w:rsidR="00E465B3" w:rsidRPr="00F206EE" w:rsidRDefault="00D063DA" w:rsidP="00001F98">
            <w:pPr>
              <w:tabs>
                <w:tab w:val="left" w:pos="1124"/>
              </w:tabs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setCardNo</w:t>
            </w:r>
            <w:proofErr w:type="spellEnd"/>
            <w:r w:rsidR="00E636F0">
              <w:rPr>
                <w:b/>
                <w:i/>
              </w:rPr>
              <w:t>()</w:t>
            </w:r>
            <w:r>
              <w:rPr>
                <w:b/>
                <w:i/>
              </w:rPr>
              <w:t xml:space="preserve">, </w:t>
            </w:r>
            <w:r w:rsidR="00001F98">
              <w:rPr>
                <w:b/>
                <w:i/>
              </w:rPr>
              <w:t>setCVC2</w:t>
            </w:r>
            <w:r w:rsidR="00E636F0">
              <w:rPr>
                <w:b/>
                <w:i/>
              </w:rPr>
              <w:t>()</w:t>
            </w:r>
            <w:r w:rsidR="00001F98">
              <w:rPr>
                <w:b/>
                <w:i/>
              </w:rPr>
              <w:t>,</w:t>
            </w:r>
            <w:r w:rsidR="00001F98">
              <w:rPr>
                <w:b/>
                <w:i/>
              </w:rPr>
              <w:t xml:space="preserve"> </w:t>
            </w:r>
            <w:proofErr w:type="spellStart"/>
            <w:r w:rsidR="00001F98">
              <w:rPr>
                <w:b/>
                <w:i/>
              </w:rPr>
              <w:t>setExpiryDate</w:t>
            </w:r>
            <w:proofErr w:type="spellEnd"/>
            <w:r w:rsidR="00E636F0">
              <w:rPr>
                <w:b/>
                <w:i/>
              </w:rPr>
              <w:t>()</w:t>
            </w:r>
            <w:r w:rsidR="00001F98">
              <w:rPr>
                <w:b/>
                <w:i/>
              </w:rPr>
              <w:t xml:space="preserve">, </w:t>
            </w:r>
            <w:proofErr w:type="spellStart"/>
            <w:r w:rsidR="00001F98">
              <w:rPr>
                <w:b/>
                <w:i/>
              </w:rPr>
              <w:t>setC</w:t>
            </w:r>
            <w:r w:rsidR="000F7500">
              <w:rPr>
                <w:b/>
                <w:i/>
              </w:rPr>
              <w:t>ardName</w:t>
            </w:r>
            <w:proofErr w:type="spellEnd"/>
            <w:r w:rsidR="00E636F0">
              <w:rPr>
                <w:b/>
                <w:i/>
              </w:rPr>
              <w:t>()</w:t>
            </w:r>
            <w:r w:rsidR="000F7500">
              <w:rPr>
                <w:b/>
                <w:i/>
              </w:rPr>
              <w:t xml:space="preserve">, </w:t>
            </w:r>
            <w:proofErr w:type="spellStart"/>
            <w:r w:rsidR="000F7500">
              <w:rPr>
                <w:b/>
                <w:i/>
              </w:rPr>
              <w:t>setCardBillingAddress</w:t>
            </w:r>
            <w:proofErr w:type="spellEnd"/>
            <w:r w:rsidR="00E636F0">
              <w:rPr>
                <w:b/>
                <w:i/>
              </w:rPr>
              <w:t>()</w:t>
            </w:r>
            <w:r w:rsidR="000F7500">
              <w:rPr>
                <w:b/>
                <w:i/>
              </w:rPr>
              <w:t xml:space="preserve">, </w:t>
            </w:r>
            <w:proofErr w:type="spellStart"/>
            <w:r w:rsidR="00E636F0">
              <w:rPr>
                <w:b/>
                <w:i/>
              </w:rPr>
              <w:t>setDefaultPaymentMethod</w:t>
            </w:r>
            <w:proofErr w:type="spellEnd"/>
            <w:r w:rsidR="00E636F0">
              <w:rPr>
                <w:b/>
                <w:i/>
              </w:rPr>
              <w:t xml:space="preserve">(), </w:t>
            </w:r>
            <w:proofErr w:type="spellStart"/>
            <w:r w:rsidR="000F7500">
              <w:rPr>
                <w:b/>
                <w:i/>
              </w:rPr>
              <w:t>g</w:t>
            </w:r>
            <w:r w:rsidR="000F7500">
              <w:rPr>
                <w:b/>
                <w:i/>
              </w:rPr>
              <w:t>etCardNo</w:t>
            </w:r>
            <w:proofErr w:type="spellEnd"/>
            <w:r w:rsidR="00E636F0">
              <w:rPr>
                <w:b/>
                <w:i/>
              </w:rPr>
              <w:t>()</w:t>
            </w:r>
            <w:r w:rsidR="000F7500">
              <w:rPr>
                <w:b/>
                <w:i/>
              </w:rPr>
              <w:t xml:space="preserve">, </w:t>
            </w:r>
            <w:r w:rsidR="000F7500">
              <w:rPr>
                <w:b/>
                <w:i/>
              </w:rPr>
              <w:t>g</w:t>
            </w:r>
            <w:r w:rsidR="000F7500">
              <w:rPr>
                <w:b/>
                <w:i/>
              </w:rPr>
              <w:t>etCVC2</w:t>
            </w:r>
            <w:r w:rsidR="00E636F0">
              <w:rPr>
                <w:b/>
                <w:i/>
              </w:rPr>
              <w:t>()</w:t>
            </w:r>
            <w:r w:rsidR="000F7500">
              <w:rPr>
                <w:b/>
                <w:i/>
              </w:rPr>
              <w:t xml:space="preserve">, </w:t>
            </w:r>
            <w:proofErr w:type="spellStart"/>
            <w:r w:rsidR="000F7500">
              <w:rPr>
                <w:b/>
                <w:i/>
              </w:rPr>
              <w:t>g</w:t>
            </w:r>
            <w:r w:rsidR="000F7500">
              <w:rPr>
                <w:b/>
                <w:i/>
              </w:rPr>
              <w:t>etExpiryDate</w:t>
            </w:r>
            <w:proofErr w:type="spellEnd"/>
            <w:r w:rsidR="00E636F0">
              <w:rPr>
                <w:b/>
                <w:i/>
              </w:rPr>
              <w:t>()</w:t>
            </w:r>
            <w:r w:rsidR="000F7500">
              <w:rPr>
                <w:b/>
                <w:i/>
              </w:rPr>
              <w:t xml:space="preserve">, </w:t>
            </w:r>
            <w:proofErr w:type="spellStart"/>
            <w:r w:rsidR="000F7500">
              <w:rPr>
                <w:b/>
                <w:i/>
              </w:rPr>
              <w:t>getCardName</w:t>
            </w:r>
            <w:proofErr w:type="spellEnd"/>
            <w:r w:rsidR="00E636F0">
              <w:rPr>
                <w:b/>
                <w:i/>
              </w:rPr>
              <w:t>()</w:t>
            </w:r>
            <w:r w:rsidR="000F7500">
              <w:rPr>
                <w:b/>
                <w:i/>
              </w:rPr>
              <w:t xml:space="preserve">, </w:t>
            </w:r>
            <w:proofErr w:type="spellStart"/>
            <w:r w:rsidR="000F7500">
              <w:rPr>
                <w:b/>
                <w:i/>
              </w:rPr>
              <w:t>g</w:t>
            </w:r>
            <w:r w:rsidR="00E636F0">
              <w:rPr>
                <w:b/>
                <w:i/>
              </w:rPr>
              <w:t>etCardBillingAddress</w:t>
            </w:r>
            <w:proofErr w:type="spellEnd"/>
            <w:r w:rsidR="00E636F0">
              <w:rPr>
                <w:b/>
                <w:i/>
              </w:rPr>
              <w:t>()</w:t>
            </w:r>
            <w:r w:rsidR="00E636F0">
              <w:rPr>
                <w:b/>
                <w:i/>
              </w:rPr>
              <w:t xml:space="preserve">, </w:t>
            </w:r>
            <w:proofErr w:type="spellStart"/>
            <w:r w:rsidR="00E636F0">
              <w:rPr>
                <w:b/>
                <w:i/>
              </w:rPr>
              <w:t>g</w:t>
            </w:r>
            <w:r w:rsidR="00E636F0">
              <w:rPr>
                <w:b/>
                <w:i/>
              </w:rPr>
              <w:t>etDefaultPaymentMethod</w:t>
            </w:r>
            <w:proofErr w:type="spellEnd"/>
            <w:r w:rsidR="00E636F0">
              <w:rPr>
                <w:b/>
                <w:i/>
              </w:rPr>
              <w:t>()</w:t>
            </w:r>
          </w:p>
        </w:tc>
      </w:tr>
    </w:tbl>
    <w:p w14:paraId="6FC1FACD" w14:textId="77777777" w:rsidR="00E465B3" w:rsidRPr="00F206EE" w:rsidRDefault="00E465B3" w:rsidP="002C19D4"/>
    <w:sectPr w:rsidR="00E465B3" w:rsidRPr="00F2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0D"/>
    <w:rsid w:val="00001F98"/>
    <w:rsid w:val="000903F6"/>
    <w:rsid w:val="0009219F"/>
    <w:rsid w:val="000E2364"/>
    <w:rsid w:val="000F7500"/>
    <w:rsid w:val="001558FD"/>
    <w:rsid w:val="0022546C"/>
    <w:rsid w:val="00283A08"/>
    <w:rsid w:val="002C19D4"/>
    <w:rsid w:val="002E02A3"/>
    <w:rsid w:val="00305B42"/>
    <w:rsid w:val="0034748B"/>
    <w:rsid w:val="003474C5"/>
    <w:rsid w:val="003647E9"/>
    <w:rsid w:val="003E10D5"/>
    <w:rsid w:val="00453F0F"/>
    <w:rsid w:val="00511D5B"/>
    <w:rsid w:val="00586195"/>
    <w:rsid w:val="005A4797"/>
    <w:rsid w:val="005E1D84"/>
    <w:rsid w:val="005F50F0"/>
    <w:rsid w:val="00637265"/>
    <w:rsid w:val="00647896"/>
    <w:rsid w:val="00661A89"/>
    <w:rsid w:val="006D121A"/>
    <w:rsid w:val="006D6366"/>
    <w:rsid w:val="006E71F9"/>
    <w:rsid w:val="00773FE3"/>
    <w:rsid w:val="007A3EBD"/>
    <w:rsid w:val="007E7D4C"/>
    <w:rsid w:val="00872423"/>
    <w:rsid w:val="008D1490"/>
    <w:rsid w:val="00910A5B"/>
    <w:rsid w:val="00912B37"/>
    <w:rsid w:val="00944097"/>
    <w:rsid w:val="009816BB"/>
    <w:rsid w:val="0098181E"/>
    <w:rsid w:val="00987478"/>
    <w:rsid w:val="009F7737"/>
    <w:rsid w:val="009F7CBE"/>
    <w:rsid w:val="00C8612C"/>
    <w:rsid w:val="00CC6DC0"/>
    <w:rsid w:val="00CD080B"/>
    <w:rsid w:val="00CE3835"/>
    <w:rsid w:val="00D063DA"/>
    <w:rsid w:val="00D637FF"/>
    <w:rsid w:val="00D80490"/>
    <w:rsid w:val="00D970ED"/>
    <w:rsid w:val="00E4450D"/>
    <w:rsid w:val="00E465B3"/>
    <w:rsid w:val="00E53EC2"/>
    <w:rsid w:val="00E636F0"/>
    <w:rsid w:val="00EF4EE2"/>
    <w:rsid w:val="00F04628"/>
    <w:rsid w:val="00F07AE4"/>
    <w:rsid w:val="00F206EE"/>
    <w:rsid w:val="00F258CD"/>
    <w:rsid w:val="00FB7944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A87C"/>
  <w15:chartTrackingRefBased/>
  <w15:docId w15:val="{84317D87-9422-4B8D-80E7-C948AE32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5B3"/>
  </w:style>
  <w:style w:type="paragraph" w:styleId="Heading1">
    <w:name w:val="heading 1"/>
    <w:basedOn w:val="Normal"/>
    <w:next w:val="Normal"/>
    <w:link w:val="Heading1Char"/>
    <w:uiPriority w:val="9"/>
    <w:qFormat/>
    <w:rsid w:val="002C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D4"/>
    <w:rPr>
      <w:rFonts w:asciiTheme="majorHAnsi" w:eastAsiaTheme="majorEastAsia" w:hAnsiTheme="majorHAnsi" w:cstheme="majorBidi"/>
      <w:color w:val="2F5496" w:themeColor="accent1" w:themeShade="BF"/>
      <w:sz w:val="4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2B37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character" w:styleId="SubtleEmphasis">
    <w:name w:val="Subtle Emphasis"/>
    <w:basedOn w:val="DefaultParagraphFont"/>
    <w:uiPriority w:val="19"/>
    <w:qFormat/>
    <w:rsid w:val="002C19D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20AB6135</Template>
  <TotalTime>3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21614843</dc:creator>
  <cp:keywords/>
  <dc:description/>
  <cp:lastModifiedBy>Harvey Rush</cp:lastModifiedBy>
  <cp:revision>2</cp:revision>
  <dcterms:created xsi:type="dcterms:W3CDTF">2017-12-14T19:53:00Z</dcterms:created>
  <dcterms:modified xsi:type="dcterms:W3CDTF">2017-12-14T19:53:00Z</dcterms:modified>
</cp:coreProperties>
</file>