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BA023" w14:textId="3DF31D86" w:rsidR="00AD2965" w:rsidRDefault="00AD2965" w:rsidP="002A30C6">
      <w:pPr>
        <w:pStyle w:val="Heading5"/>
        <w:numPr>
          <w:ilvl w:val="0"/>
          <w:numId w:val="0"/>
        </w:numPr>
        <w:ind w:left="1008"/>
      </w:pPr>
      <w:bookmarkStart w:id="0" w:name="_GoBack"/>
      <w:r>
        <w:rPr>
          <w:noProof/>
          <w:lang w:eastAsia="en-GB"/>
        </w:rPr>
        <w:drawing>
          <wp:inline distT="0" distB="0" distL="0" distR="0" wp14:anchorId="6BD9201E" wp14:editId="119A6A74">
            <wp:extent cx="5815788" cy="592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62" t="26046" r="30401" b="21896"/>
                    <a:stretch/>
                  </pic:blipFill>
                  <pic:spPr bwMode="auto">
                    <a:xfrm>
                      <a:off x="0" y="0"/>
                      <a:ext cx="5849710" cy="596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E420D73" w14:textId="59989C0F" w:rsidR="00CA67D3" w:rsidRPr="00B7340E" w:rsidRDefault="00CA67D3" w:rsidP="00CC30BC">
      <w:r>
        <w:rPr>
          <w:noProof/>
          <w:lang w:eastAsia="en-GB"/>
        </w:rPr>
        <w:lastRenderedPageBreak/>
        <w:drawing>
          <wp:inline distT="0" distB="0" distL="0" distR="0" wp14:anchorId="4EA7C643" wp14:editId="570B3967">
            <wp:extent cx="5178056" cy="3753343"/>
            <wp:effectExtent l="0" t="0" r="381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876" t="46224" r="35037" b="24504"/>
                    <a:stretch/>
                  </pic:blipFill>
                  <pic:spPr bwMode="auto">
                    <a:xfrm>
                      <a:off x="0" y="0"/>
                      <a:ext cx="5238661" cy="379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67D3" w:rsidRPr="00B7340E" w:rsidSect="005D4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3B8D6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567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13202"/>
    <w:multiLevelType w:val="hybridMultilevel"/>
    <w:tmpl w:val="6388F83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0B"/>
    <w:rsid w:val="0000237C"/>
    <w:rsid w:val="00007E3D"/>
    <w:rsid w:val="0001320A"/>
    <w:rsid w:val="00037D52"/>
    <w:rsid w:val="00050CB8"/>
    <w:rsid w:val="00052E3E"/>
    <w:rsid w:val="000727D6"/>
    <w:rsid w:val="000903F6"/>
    <w:rsid w:val="0009045E"/>
    <w:rsid w:val="0009219F"/>
    <w:rsid w:val="000D32F7"/>
    <w:rsid w:val="0010245E"/>
    <w:rsid w:val="0011239C"/>
    <w:rsid w:val="00112591"/>
    <w:rsid w:val="00126F3C"/>
    <w:rsid w:val="001412DF"/>
    <w:rsid w:val="00142970"/>
    <w:rsid w:val="001655CC"/>
    <w:rsid w:val="00165BF1"/>
    <w:rsid w:val="00175F87"/>
    <w:rsid w:val="00177C70"/>
    <w:rsid w:val="00190CDE"/>
    <w:rsid w:val="001C4DA3"/>
    <w:rsid w:val="001F66A4"/>
    <w:rsid w:val="0021312E"/>
    <w:rsid w:val="00214001"/>
    <w:rsid w:val="00235464"/>
    <w:rsid w:val="00243C6A"/>
    <w:rsid w:val="00264E43"/>
    <w:rsid w:val="0026744D"/>
    <w:rsid w:val="00267B2B"/>
    <w:rsid w:val="0028048A"/>
    <w:rsid w:val="002A30C6"/>
    <w:rsid w:val="002B1959"/>
    <w:rsid w:val="002C6108"/>
    <w:rsid w:val="002C6DAE"/>
    <w:rsid w:val="002D3576"/>
    <w:rsid w:val="002D52BD"/>
    <w:rsid w:val="002D55A7"/>
    <w:rsid w:val="002E51D8"/>
    <w:rsid w:val="002E6AB7"/>
    <w:rsid w:val="002F25AE"/>
    <w:rsid w:val="00301A89"/>
    <w:rsid w:val="0030423D"/>
    <w:rsid w:val="00305B42"/>
    <w:rsid w:val="00313998"/>
    <w:rsid w:val="003474C5"/>
    <w:rsid w:val="00350415"/>
    <w:rsid w:val="003526FE"/>
    <w:rsid w:val="00353C01"/>
    <w:rsid w:val="00367BF0"/>
    <w:rsid w:val="00380F27"/>
    <w:rsid w:val="003B4FE0"/>
    <w:rsid w:val="003C242F"/>
    <w:rsid w:val="003C414E"/>
    <w:rsid w:val="003C48DB"/>
    <w:rsid w:val="004005DB"/>
    <w:rsid w:val="004638CF"/>
    <w:rsid w:val="00472601"/>
    <w:rsid w:val="004867DA"/>
    <w:rsid w:val="0049600C"/>
    <w:rsid w:val="004A543E"/>
    <w:rsid w:val="004C2B15"/>
    <w:rsid w:val="004C30B8"/>
    <w:rsid w:val="004C7F13"/>
    <w:rsid w:val="00504197"/>
    <w:rsid w:val="0053070B"/>
    <w:rsid w:val="00531EBA"/>
    <w:rsid w:val="00540500"/>
    <w:rsid w:val="00574C3E"/>
    <w:rsid w:val="005829BB"/>
    <w:rsid w:val="0058711E"/>
    <w:rsid w:val="005944E2"/>
    <w:rsid w:val="005A5720"/>
    <w:rsid w:val="005B78FA"/>
    <w:rsid w:val="005B7E40"/>
    <w:rsid w:val="005C103A"/>
    <w:rsid w:val="005C3834"/>
    <w:rsid w:val="005D45E5"/>
    <w:rsid w:val="005E6B1E"/>
    <w:rsid w:val="005F20D2"/>
    <w:rsid w:val="005F7B62"/>
    <w:rsid w:val="00600A4A"/>
    <w:rsid w:val="00604D49"/>
    <w:rsid w:val="00613604"/>
    <w:rsid w:val="006164E6"/>
    <w:rsid w:val="00627635"/>
    <w:rsid w:val="00645D7A"/>
    <w:rsid w:val="0065207B"/>
    <w:rsid w:val="0066362F"/>
    <w:rsid w:val="006711FC"/>
    <w:rsid w:val="00680A99"/>
    <w:rsid w:val="006A1DE1"/>
    <w:rsid w:val="006A74C1"/>
    <w:rsid w:val="006B39CE"/>
    <w:rsid w:val="00702962"/>
    <w:rsid w:val="00706B32"/>
    <w:rsid w:val="007125E0"/>
    <w:rsid w:val="00716B42"/>
    <w:rsid w:val="00737C04"/>
    <w:rsid w:val="007430EB"/>
    <w:rsid w:val="007502B6"/>
    <w:rsid w:val="007605D8"/>
    <w:rsid w:val="007644FC"/>
    <w:rsid w:val="007816AD"/>
    <w:rsid w:val="00792607"/>
    <w:rsid w:val="007F77E5"/>
    <w:rsid w:val="008059CF"/>
    <w:rsid w:val="008426E6"/>
    <w:rsid w:val="008551EA"/>
    <w:rsid w:val="008638DA"/>
    <w:rsid w:val="00872423"/>
    <w:rsid w:val="00885E39"/>
    <w:rsid w:val="008B1428"/>
    <w:rsid w:val="008C08E3"/>
    <w:rsid w:val="008C2141"/>
    <w:rsid w:val="008D0107"/>
    <w:rsid w:val="008D14F0"/>
    <w:rsid w:val="00906F76"/>
    <w:rsid w:val="0090701D"/>
    <w:rsid w:val="009154D6"/>
    <w:rsid w:val="00915651"/>
    <w:rsid w:val="00941D71"/>
    <w:rsid w:val="00943063"/>
    <w:rsid w:val="00944FD2"/>
    <w:rsid w:val="00946F9E"/>
    <w:rsid w:val="00964180"/>
    <w:rsid w:val="00973578"/>
    <w:rsid w:val="009771FD"/>
    <w:rsid w:val="00984FDD"/>
    <w:rsid w:val="0098522D"/>
    <w:rsid w:val="00985DB3"/>
    <w:rsid w:val="00991A34"/>
    <w:rsid w:val="00992CD1"/>
    <w:rsid w:val="009934D9"/>
    <w:rsid w:val="009A1017"/>
    <w:rsid w:val="009A796E"/>
    <w:rsid w:val="009D50E9"/>
    <w:rsid w:val="009F0B2C"/>
    <w:rsid w:val="009F2C91"/>
    <w:rsid w:val="009F3D84"/>
    <w:rsid w:val="00A02CCA"/>
    <w:rsid w:val="00A06E01"/>
    <w:rsid w:val="00A112FB"/>
    <w:rsid w:val="00A34762"/>
    <w:rsid w:val="00A41A33"/>
    <w:rsid w:val="00A44EED"/>
    <w:rsid w:val="00A7318D"/>
    <w:rsid w:val="00A758F7"/>
    <w:rsid w:val="00A876CB"/>
    <w:rsid w:val="00A87C7C"/>
    <w:rsid w:val="00A901DA"/>
    <w:rsid w:val="00AD2965"/>
    <w:rsid w:val="00AD6B0B"/>
    <w:rsid w:val="00AE2B24"/>
    <w:rsid w:val="00AE372B"/>
    <w:rsid w:val="00AE7261"/>
    <w:rsid w:val="00AF2467"/>
    <w:rsid w:val="00AF57DE"/>
    <w:rsid w:val="00B11213"/>
    <w:rsid w:val="00B15FE6"/>
    <w:rsid w:val="00B37C9B"/>
    <w:rsid w:val="00B529C0"/>
    <w:rsid w:val="00B57DCF"/>
    <w:rsid w:val="00B7340E"/>
    <w:rsid w:val="00B82F25"/>
    <w:rsid w:val="00BE4ED0"/>
    <w:rsid w:val="00BE6AA2"/>
    <w:rsid w:val="00C07D06"/>
    <w:rsid w:val="00C1010D"/>
    <w:rsid w:val="00C11B40"/>
    <w:rsid w:val="00C177A4"/>
    <w:rsid w:val="00C26CF1"/>
    <w:rsid w:val="00C4019C"/>
    <w:rsid w:val="00C556F8"/>
    <w:rsid w:val="00C62437"/>
    <w:rsid w:val="00C76088"/>
    <w:rsid w:val="00CA67D3"/>
    <w:rsid w:val="00CB4257"/>
    <w:rsid w:val="00CC30BC"/>
    <w:rsid w:val="00CD119D"/>
    <w:rsid w:val="00CE4E1A"/>
    <w:rsid w:val="00CF6F92"/>
    <w:rsid w:val="00D07585"/>
    <w:rsid w:val="00D22B9F"/>
    <w:rsid w:val="00D25E27"/>
    <w:rsid w:val="00D50F96"/>
    <w:rsid w:val="00D6475A"/>
    <w:rsid w:val="00D96022"/>
    <w:rsid w:val="00DA3CF7"/>
    <w:rsid w:val="00DA76BF"/>
    <w:rsid w:val="00DB3996"/>
    <w:rsid w:val="00DB5C2E"/>
    <w:rsid w:val="00DC73F9"/>
    <w:rsid w:val="00DE3DC8"/>
    <w:rsid w:val="00DE55D5"/>
    <w:rsid w:val="00DE58AA"/>
    <w:rsid w:val="00DE7857"/>
    <w:rsid w:val="00DF4133"/>
    <w:rsid w:val="00DF6E81"/>
    <w:rsid w:val="00E15518"/>
    <w:rsid w:val="00E2317C"/>
    <w:rsid w:val="00E3254D"/>
    <w:rsid w:val="00E37C92"/>
    <w:rsid w:val="00E63D85"/>
    <w:rsid w:val="00E72E90"/>
    <w:rsid w:val="00E83E5B"/>
    <w:rsid w:val="00E956EC"/>
    <w:rsid w:val="00ED24A4"/>
    <w:rsid w:val="00ED5F48"/>
    <w:rsid w:val="00EF4EE2"/>
    <w:rsid w:val="00F0422E"/>
    <w:rsid w:val="00F07AE4"/>
    <w:rsid w:val="00F1559C"/>
    <w:rsid w:val="00F21513"/>
    <w:rsid w:val="00F22992"/>
    <w:rsid w:val="00F2544E"/>
    <w:rsid w:val="00F4081A"/>
    <w:rsid w:val="00F4118F"/>
    <w:rsid w:val="00F42104"/>
    <w:rsid w:val="00F70B52"/>
    <w:rsid w:val="00F94515"/>
    <w:rsid w:val="00FB69DB"/>
    <w:rsid w:val="00FC1D42"/>
    <w:rsid w:val="00FC20B6"/>
    <w:rsid w:val="00FD674C"/>
    <w:rsid w:val="00FE1A20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47C2"/>
  <w15:chartTrackingRefBased/>
  <w15:docId w15:val="{679F8873-7188-40FA-A11B-9B6DCD6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998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99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24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98"/>
    <w:pPr>
      <w:keepNext/>
      <w:keepLines/>
      <w:numPr>
        <w:ilvl w:val="1"/>
        <w:numId w:val="10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998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578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578"/>
    <w:pPr>
      <w:keepNext/>
      <w:keepLines/>
      <w:numPr>
        <w:ilvl w:val="4"/>
        <w:numId w:val="10"/>
      </w:numPr>
      <w:spacing w:before="200"/>
      <w:ind w:left="1008"/>
      <w:outlineLvl w:val="4"/>
    </w:pPr>
    <w:rPr>
      <w:rFonts w:eastAsiaTheme="majorEastAsia" w:cstheme="majorBidi"/>
      <w:b/>
      <w:i/>
      <w:color w:val="0D0D0D" w:themeColor="text1" w:themeTint="F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3578"/>
    <w:pPr>
      <w:keepNext/>
      <w:keepLines/>
      <w:numPr>
        <w:ilvl w:val="5"/>
        <w:numId w:val="10"/>
      </w:numPr>
      <w:spacing w:before="200"/>
      <w:outlineLvl w:val="5"/>
    </w:pPr>
    <w:rPr>
      <w:rFonts w:eastAsiaTheme="majorEastAsia" w:cstheme="majorBidi"/>
      <w:i/>
      <w:iCs/>
      <w:color w:val="163C3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15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15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15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04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5E5"/>
  </w:style>
  <w:style w:type="paragraph" w:styleId="Title">
    <w:name w:val="Title"/>
    <w:basedOn w:val="Normal"/>
    <w:next w:val="Normal"/>
    <w:link w:val="TitleChar"/>
    <w:uiPriority w:val="10"/>
    <w:qFormat/>
    <w:rsid w:val="00313998"/>
    <w:pPr>
      <w:spacing w:line="240" w:lineRule="auto"/>
      <w:contextualSpacing/>
      <w:jc w:val="center"/>
    </w:pPr>
    <w:rPr>
      <w:rFonts w:eastAsiaTheme="majorEastAsia" w:cstheme="majorBidi"/>
      <w:color w:val="000000" w:themeColor="text1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98"/>
    <w:rPr>
      <w:rFonts w:ascii="Cambria" w:eastAsiaTheme="majorEastAsia" w:hAnsi="Cambria" w:cstheme="majorBidi"/>
      <w:color w:val="000000" w:themeColor="text1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04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3998"/>
    <w:rPr>
      <w:rFonts w:ascii="Cambria" w:eastAsiaTheme="majorEastAsia" w:hAnsi="Cambria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13998"/>
    <w:rPr>
      <w:rFonts w:ascii="Cambria" w:eastAsiaTheme="majorEastAsia" w:hAnsi="Cambria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3998"/>
    <w:rPr>
      <w:rFonts w:ascii="Cambria" w:eastAsiaTheme="majorEastAsia" w:hAnsi="Cambria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73578"/>
    <w:rPr>
      <w:rFonts w:ascii="Cambria" w:eastAsiaTheme="majorEastAsia" w:hAnsi="Cambria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3578"/>
    <w:rPr>
      <w:rFonts w:ascii="Cambria" w:eastAsiaTheme="majorEastAsia" w:hAnsi="Cambria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rsid w:val="00973578"/>
    <w:rPr>
      <w:rFonts w:ascii="Cambria" w:eastAsiaTheme="majorEastAsia" w:hAnsi="Cambria" w:cstheme="majorBidi"/>
      <w:i/>
      <w:iCs/>
      <w:color w:val="163C3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15"/>
    <w:pPr>
      <w:spacing w:line="240" w:lineRule="auto"/>
    </w:pPr>
    <w:rPr>
      <w:i/>
      <w:iCs/>
      <w:color w:val="1E5155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5041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0415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504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04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04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04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04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04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04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15"/>
    <w:pPr>
      <w:outlineLvl w:val="9"/>
    </w:pPr>
  </w:style>
  <w:style w:type="paragraph" w:styleId="ListParagraph">
    <w:name w:val="List Paragraph"/>
    <w:basedOn w:val="Normal"/>
    <w:uiPriority w:val="34"/>
    <w:qFormat/>
    <w:rsid w:val="00CF6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6CB"/>
    <w:rPr>
      <w:color w:val="58C1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6C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E5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E58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E58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DE58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AE2B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AE2B24"/>
    <w:pPr>
      <w:spacing w:after="0" w:line="240" w:lineRule="auto"/>
    </w:pPr>
    <w:tblPr>
      <w:tblStyleRowBandSize w:val="1"/>
      <w:tblStyleColBandSize w:val="1"/>
      <w:tblBorders>
        <w:top w:val="single" w:sz="4" w:space="0" w:color="D8BED7" w:themeColor="accent6" w:themeTint="66"/>
        <w:left w:val="single" w:sz="4" w:space="0" w:color="D8BED7" w:themeColor="accent6" w:themeTint="66"/>
        <w:bottom w:val="single" w:sz="4" w:space="0" w:color="D8BED7" w:themeColor="accent6" w:themeTint="66"/>
        <w:right w:val="single" w:sz="4" w:space="0" w:color="D8BED7" w:themeColor="accent6" w:themeTint="66"/>
        <w:insideH w:val="single" w:sz="4" w:space="0" w:color="D8BED7" w:themeColor="accent6" w:themeTint="66"/>
        <w:insideV w:val="single" w:sz="4" w:space="0" w:color="D8B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59D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9D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AE2B24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sz="4" w:space="0" w:color="C59DC3" w:themeColor="accent6" w:themeTint="99"/>
        </w:tcBorders>
      </w:tcPr>
    </w:tblStylePr>
    <w:tblStylePr w:type="nwCell">
      <w:tblPr/>
      <w:tcPr>
        <w:tcBorders>
          <w:bottom w:val="single" w:sz="4" w:space="0" w:color="C59DC3" w:themeColor="accent6" w:themeTint="99"/>
        </w:tcBorders>
      </w:tcPr>
    </w:tblStylePr>
    <w:tblStylePr w:type="seCell">
      <w:tblPr/>
      <w:tcPr>
        <w:tcBorders>
          <w:top w:val="single" w:sz="4" w:space="0" w:color="C59DC3" w:themeColor="accent6" w:themeTint="99"/>
        </w:tcBorders>
      </w:tcPr>
    </w:tblStylePr>
    <w:tblStylePr w:type="swCell">
      <w:tblPr/>
      <w:tcPr>
        <w:tcBorders>
          <w:top w:val="single" w:sz="4" w:space="0" w:color="C59DC3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E2B24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sz="4" w:space="0" w:color="95B6C5" w:themeColor="accent5" w:themeTint="99"/>
        </w:tcBorders>
      </w:tcPr>
    </w:tblStylePr>
    <w:tblStylePr w:type="nwCell">
      <w:tblPr/>
      <w:tcPr>
        <w:tcBorders>
          <w:bottom w:val="single" w:sz="4" w:space="0" w:color="95B6C5" w:themeColor="accent5" w:themeTint="99"/>
        </w:tcBorders>
      </w:tcPr>
    </w:tblStylePr>
    <w:tblStylePr w:type="seCell">
      <w:tblPr/>
      <w:tcPr>
        <w:tcBorders>
          <w:top w:val="single" w:sz="4" w:space="0" w:color="95B6C5" w:themeColor="accent5" w:themeTint="99"/>
        </w:tcBorders>
      </w:tcPr>
    </w:tblStylePr>
    <w:tblStylePr w:type="swCell">
      <w:tblPr/>
      <w:tcPr>
        <w:tcBorders>
          <w:top w:val="single" w:sz="4" w:space="0" w:color="95B6C5" w:themeColor="accent5" w:themeTint="99"/>
        </w:tcBorders>
      </w:tcPr>
    </w:tblStylePr>
  </w:style>
  <w:style w:type="table" w:styleId="GridTable2">
    <w:name w:val="Grid Table 2"/>
    <w:basedOn w:val="TableNormal"/>
    <w:uiPriority w:val="47"/>
    <w:rsid w:val="00AE2B2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AE2B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7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51162F-BADC-4EC8-81E8-0526EB1A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114FE53F</Template>
  <TotalTime>201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21614843</dc:creator>
  <cp:keywords/>
  <dc:description/>
  <cp:lastModifiedBy>Harvey Rush</cp:lastModifiedBy>
  <cp:revision>6</cp:revision>
  <dcterms:created xsi:type="dcterms:W3CDTF">2017-12-15T00:00:00Z</dcterms:created>
  <dcterms:modified xsi:type="dcterms:W3CDTF">2017-12-15T03:21:00Z</dcterms:modified>
</cp:coreProperties>
</file>